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9C4" w:rsidRPr="00510D9C" w:rsidRDefault="000039C4" w:rsidP="000039C4">
      <w:pPr>
        <w:pStyle w:val="1"/>
        <w:rPr>
          <w:sz w:val="32"/>
        </w:rPr>
      </w:pPr>
      <w:r w:rsidRPr="00510D9C">
        <w:rPr>
          <w:sz w:val="32"/>
        </w:rPr>
        <w:t xml:space="preserve">Министерство </w:t>
      </w:r>
      <w:r w:rsidR="00510D9C" w:rsidRPr="00510D9C">
        <w:rPr>
          <w:sz w:val="32"/>
        </w:rPr>
        <w:t xml:space="preserve">науки и высшего образования </w:t>
      </w:r>
      <w:r w:rsidRPr="00510D9C">
        <w:rPr>
          <w:sz w:val="32"/>
        </w:rPr>
        <w:t>Российской Федерации</w:t>
      </w:r>
    </w:p>
    <w:p w:rsidR="000039C4" w:rsidRPr="006B02FA" w:rsidRDefault="000039C4" w:rsidP="000039C4"/>
    <w:p w:rsidR="000039C4" w:rsidRDefault="000039C4" w:rsidP="000039C4">
      <w:pPr>
        <w:pStyle w:val="2"/>
      </w:pPr>
      <w:r w:rsidRPr="00886CD8">
        <w:t xml:space="preserve">Федеральное государственное бюджетное образовательное </w:t>
      </w:r>
      <w:r w:rsidRPr="00886CD8">
        <w:br/>
        <w:t>учреждение высшего образования</w:t>
      </w:r>
    </w:p>
    <w:p w:rsidR="000039C4" w:rsidRPr="006B0116" w:rsidRDefault="000039C4" w:rsidP="000039C4">
      <w:pPr>
        <w:pStyle w:val="2"/>
        <w:rPr>
          <w:rStyle w:val="aa"/>
        </w:rPr>
      </w:pPr>
      <w:r w:rsidRPr="006B0116">
        <w:rPr>
          <w:rStyle w:val="aa"/>
        </w:rPr>
        <w:t>«Новосибирский государственный технический университет»</w:t>
      </w:r>
    </w:p>
    <w:p w:rsidR="000039C4" w:rsidRPr="000F67F1" w:rsidRDefault="00AB0B1E" w:rsidP="000039C4">
      <w:r>
        <w:rPr>
          <w:noProof/>
          <w:lang w:eastAsia="ru-RU"/>
        </w:rPr>
        <w:drawing>
          <wp:anchor distT="0" distB="0" distL="114300" distR="114300" simplePos="0" relativeHeight="251654144" behindDoc="1" locked="0" layoutInCell="1" allowOverlap="0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2849880" cy="2377440"/>
            <wp:effectExtent l="0" t="0" r="0" b="0"/>
            <wp:wrapTopAndBottom/>
            <wp:docPr id="40" name="Рисунок 4" descr="NSTU_Logo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NSTU_Logo_blu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377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39C4" w:rsidRPr="006B02FA" w:rsidRDefault="000039C4" w:rsidP="000039C4">
      <w:pPr>
        <w:pStyle w:val="2"/>
      </w:pPr>
      <w:r w:rsidRPr="00F17F0F">
        <w:t xml:space="preserve">Кафедра </w:t>
      </w:r>
      <w:r w:rsidR="00510D9C" w:rsidRPr="00F17F0F">
        <w:t>теоретической и прикладной информатики</w:t>
      </w:r>
    </w:p>
    <w:p w:rsidR="000039C4" w:rsidRPr="006D23E6" w:rsidRDefault="000039C4" w:rsidP="000039C4"/>
    <w:p w:rsidR="000039C4" w:rsidRPr="000039C4" w:rsidRDefault="00CB610C" w:rsidP="000039C4">
      <w:pPr>
        <w:pStyle w:val="3"/>
        <w:jc w:val="center"/>
        <w:rPr>
          <w:rFonts w:ascii="Calibri Light" w:hAnsi="Calibri Light"/>
          <w:b w:val="0"/>
          <w:sz w:val="28"/>
          <w:szCs w:val="28"/>
        </w:rPr>
      </w:pPr>
      <w:r>
        <w:rPr>
          <w:rFonts w:ascii="Calibri Light" w:hAnsi="Calibri Light"/>
          <w:b w:val="0"/>
          <w:sz w:val="28"/>
          <w:szCs w:val="28"/>
        </w:rPr>
        <w:t>Курсовой проект</w:t>
      </w:r>
      <w:r w:rsidR="000039C4" w:rsidRPr="000039C4">
        <w:rPr>
          <w:rFonts w:ascii="Calibri Light" w:hAnsi="Calibri Light"/>
          <w:b w:val="0"/>
          <w:sz w:val="28"/>
          <w:szCs w:val="28"/>
        </w:rPr>
        <w:br/>
        <w:t xml:space="preserve">по дисциплине </w:t>
      </w:r>
      <w:r w:rsidR="000039C4" w:rsidRPr="00F17F0F">
        <w:rPr>
          <w:rFonts w:ascii="Calibri Light" w:hAnsi="Calibri Light"/>
          <w:b w:val="0"/>
          <w:sz w:val="28"/>
          <w:szCs w:val="28"/>
        </w:rPr>
        <w:t>«</w:t>
      </w:r>
      <w:r w:rsidR="00510D9C" w:rsidRPr="00F17F0F">
        <w:rPr>
          <w:rFonts w:ascii="Calibri Light" w:hAnsi="Calibri Light"/>
          <w:b w:val="0"/>
          <w:sz w:val="28"/>
          <w:szCs w:val="28"/>
        </w:rPr>
        <w:t>Человеко-машинное взаимодействие</w:t>
      </w:r>
      <w:r w:rsidR="000039C4" w:rsidRPr="00F17F0F">
        <w:rPr>
          <w:rFonts w:ascii="Calibri Light" w:hAnsi="Calibri Light"/>
          <w:b w:val="0"/>
          <w:sz w:val="28"/>
          <w:szCs w:val="28"/>
        </w:rPr>
        <w:t>»</w:t>
      </w:r>
    </w:p>
    <w:p w:rsidR="000039C4" w:rsidRPr="00256452" w:rsidRDefault="00256452" w:rsidP="0031477C">
      <w:pPr>
        <w:jc w:val="center"/>
        <w:rPr>
          <w:b/>
          <w:sz w:val="28"/>
        </w:rPr>
      </w:pPr>
      <w:r w:rsidRPr="00256452">
        <w:rPr>
          <w:b/>
          <w:sz w:val="28"/>
        </w:rPr>
        <w:t xml:space="preserve">Разработка </w:t>
      </w:r>
      <w:proofErr w:type="gramStart"/>
      <w:r w:rsidRPr="00256452">
        <w:rPr>
          <w:b/>
          <w:sz w:val="28"/>
        </w:rPr>
        <w:t>интерфейса системы сбора персональной информации абонента сотовой сети</w:t>
      </w:r>
      <w:proofErr w:type="gramEnd"/>
      <w:r w:rsidRPr="00256452">
        <w:rPr>
          <w:b/>
          <w:sz w:val="28"/>
        </w:rPr>
        <w:t xml:space="preserve"> с использованием </w:t>
      </w:r>
      <w:proofErr w:type="spellStart"/>
      <w:r w:rsidRPr="00256452">
        <w:rPr>
          <w:b/>
          <w:sz w:val="28"/>
        </w:rPr>
        <w:t>фреймворка</w:t>
      </w:r>
      <w:proofErr w:type="spellEnd"/>
      <w:r w:rsidRPr="00256452">
        <w:rPr>
          <w:b/>
          <w:sz w:val="28"/>
        </w:rPr>
        <w:t xml:space="preserve"> </w:t>
      </w:r>
      <w:proofErr w:type="spellStart"/>
      <w:r w:rsidRPr="00256452">
        <w:rPr>
          <w:b/>
          <w:sz w:val="28"/>
        </w:rPr>
        <w:t>AngularJS</w:t>
      </w:r>
      <w:proofErr w:type="spellEnd"/>
    </w:p>
    <w:tbl>
      <w:tblPr>
        <w:tblW w:w="5000" w:type="pct"/>
        <w:jc w:val="center"/>
        <w:tblCellMar>
          <w:left w:w="0" w:type="dxa"/>
          <w:right w:w="0" w:type="dxa"/>
        </w:tblCellMar>
        <w:tblLook w:val="04A0"/>
      </w:tblPr>
      <w:tblGrid>
        <w:gridCol w:w="2889"/>
        <w:gridCol w:w="1930"/>
        <w:gridCol w:w="2128"/>
        <w:gridCol w:w="1274"/>
        <w:gridCol w:w="1417"/>
      </w:tblGrid>
      <w:tr w:rsidR="000039C4" w:rsidRPr="00613AE7" w:rsidTr="000039C4">
        <w:trPr>
          <w:trHeight w:hRule="exact" w:val="454"/>
          <w:jc w:val="center"/>
        </w:trPr>
        <w:tc>
          <w:tcPr>
            <w:tcW w:w="1499" w:type="pct"/>
            <w:vMerge w:val="restart"/>
            <w:shd w:val="clear" w:color="auto" w:fill="auto"/>
            <w:vAlign w:val="center"/>
          </w:tcPr>
          <w:p w:rsidR="000039C4" w:rsidRPr="00613AE7" w:rsidRDefault="00AB0B1E" w:rsidP="000039C4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435100" cy="1414145"/>
                  <wp:effectExtent l="0" t="0" r="0" b="0"/>
                  <wp:docPr id="1" name="Рисунок 1" descr="сигма градиент синий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игма градиент синий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l="7431" t="16809" r="11467" b="214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0" cy="141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1" w:type="pct"/>
            <w:shd w:val="clear" w:color="auto" w:fill="auto"/>
            <w:vAlign w:val="center"/>
          </w:tcPr>
          <w:p w:rsidR="000039C4" w:rsidRPr="005D6509" w:rsidRDefault="000039C4" w:rsidP="000039C4">
            <w:pPr>
              <w:spacing w:after="0" w:line="240" w:lineRule="auto"/>
              <w:contextualSpacing/>
              <w:rPr>
                <w:smallCaps/>
              </w:rPr>
            </w:pPr>
            <w:r w:rsidRPr="005D6509">
              <w:rPr>
                <w:smallCaps/>
              </w:rPr>
              <w:t>Факультет: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0039C4" w:rsidRPr="001B23FB" w:rsidRDefault="000039C4" w:rsidP="000039C4">
            <w:pPr>
              <w:spacing w:after="0" w:line="240" w:lineRule="auto"/>
              <w:contextualSpacing/>
            </w:pPr>
            <w:r w:rsidRPr="001B23FB">
              <w:t>ПМИ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0039C4" w:rsidRPr="000039C4" w:rsidRDefault="000039C4" w:rsidP="000039C4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0039C4" w:rsidRPr="000039C4" w:rsidRDefault="000039C4" w:rsidP="00BD5DBD">
            <w:pPr>
              <w:spacing w:after="0" w:line="240" w:lineRule="auto"/>
              <w:contextualSpacing/>
            </w:pPr>
          </w:p>
        </w:tc>
      </w:tr>
      <w:tr w:rsidR="000039C4" w:rsidRPr="00613AE7" w:rsidTr="000039C4">
        <w:trPr>
          <w:trHeight w:hRule="exact" w:val="454"/>
          <w:jc w:val="center"/>
        </w:trPr>
        <w:tc>
          <w:tcPr>
            <w:tcW w:w="1499" w:type="pct"/>
            <w:vMerge/>
            <w:shd w:val="clear" w:color="auto" w:fill="auto"/>
          </w:tcPr>
          <w:p w:rsidR="000039C4" w:rsidRPr="00613AE7" w:rsidRDefault="000039C4" w:rsidP="000039C4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1" w:type="pct"/>
            <w:shd w:val="clear" w:color="auto" w:fill="auto"/>
            <w:vAlign w:val="center"/>
          </w:tcPr>
          <w:p w:rsidR="000039C4" w:rsidRPr="005D6509" w:rsidRDefault="000039C4" w:rsidP="000039C4">
            <w:pPr>
              <w:spacing w:after="0" w:line="240" w:lineRule="auto"/>
              <w:contextualSpacing/>
              <w:rPr>
                <w:smallCaps/>
              </w:rPr>
            </w:pPr>
            <w:r w:rsidRPr="005D6509">
              <w:rPr>
                <w:smallCaps/>
              </w:rPr>
              <w:t>Группа: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0039C4" w:rsidRPr="001B23FB" w:rsidRDefault="000039C4" w:rsidP="00A84855">
            <w:pPr>
              <w:spacing w:after="0" w:line="240" w:lineRule="auto"/>
              <w:contextualSpacing/>
            </w:pPr>
            <w:r w:rsidRPr="00BD5DBD">
              <w:t>ПМИ-</w:t>
            </w:r>
            <w:r w:rsidR="00A84855">
              <w:t>72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0039C4" w:rsidRPr="000039C4" w:rsidRDefault="000039C4" w:rsidP="000039C4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0039C4" w:rsidRPr="000039C4" w:rsidRDefault="000039C4" w:rsidP="000039C4">
            <w:pPr>
              <w:spacing w:after="0" w:line="240" w:lineRule="auto"/>
              <w:contextualSpacing/>
              <w:rPr>
                <w:lang w:val="en-US"/>
              </w:rPr>
            </w:pPr>
          </w:p>
        </w:tc>
      </w:tr>
      <w:tr w:rsidR="000039C4" w:rsidRPr="00613AE7" w:rsidTr="000039C4">
        <w:trPr>
          <w:trHeight w:hRule="exact" w:val="454"/>
          <w:jc w:val="center"/>
        </w:trPr>
        <w:tc>
          <w:tcPr>
            <w:tcW w:w="1499" w:type="pct"/>
            <w:vMerge/>
            <w:shd w:val="clear" w:color="auto" w:fill="auto"/>
          </w:tcPr>
          <w:p w:rsidR="000039C4" w:rsidRPr="00613AE7" w:rsidRDefault="000039C4" w:rsidP="000039C4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1" w:type="pct"/>
            <w:shd w:val="clear" w:color="auto" w:fill="auto"/>
            <w:vAlign w:val="center"/>
          </w:tcPr>
          <w:p w:rsidR="000039C4" w:rsidRPr="00BD5DBD" w:rsidRDefault="000039C4" w:rsidP="00BD5DBD">
            <w:pPr>
              <w:spacing w:after="0" w:line="240" w:lineRule="auto"/>
              <w:contextualSpacing/>
              <w:rPr>
                <w:smallCaps/>
              </w:rPr>
            </w:pPr>
            <w:r w:rsidRPr="00BD5DBD">
              <w:rPr>
                <w:smallCaps/>
              </w:rPr>
              <w:t>Студент: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0039C4" w:rsidRPr="003219C7" w:rsidRDefault="00256452" w:rsidP="005D70CC">
            <w:pPr>
              <w:spacing w:after="0" w:line="240" w:lineRule="auto"/>
              <w:contextualSpacing/>
              <w:rPr>
                <w:lang w:val="en-US"/>
              </w:rPr>
            </w:pPr>
            <w:r>
              <w:t>Антонов С.С.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0039C4" w:rsidRPr="00C04CF2" w:rsidRDefault="000039C4" w:rsidP="000039C4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0039C4" w:rsidRPr="00F25ED6" w:rsidRDefault="000039C4" w:rsidP="000039C4">
            <w:pPr>
              <w:spacing w:after="0" w:line="240" w:lineRule="auto"/>
              <w:contextualSpacing/>
              <w:rPr>
                <w:highlight w:val="yellow"/>
                <w:lang w:val="en-US"/>
              </w:rPr>
            </w:pPr>
          </w:p>
        </w:tc>
      </w:tr>
      <w:tr w:rsidR="000039C4" w:rsidRPr="00613AE7" w:rsidTr="000039C4">
        <w:trPr>
          <w:trHeight w:hRule="exact" w:val="454"/>
          <w:jc w:val="center"/>
        </w:trPr>
        <w:tc>
          <w:tcPr>
            <w:tcW w:w="1499" w:type="pct"/>
            <w:vMerge/>
            <w:shd w:val="clear" w:color="auto" w:fill="auto"/>
          </w:tcPr>
          <w:p w:rsidR="000039C4" w:rsidRPr="00613AE7" w:rsidRDefault="000039C4" w:rsidP="000039C4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1" w:type="pct"/>
            <w:shd w:val="clear" w:color="auto" w:fill="auto"/>
            <w:vAlign w:val="center"/>
          </w:tcPr>
          <w:p w:rsidR="000039C4" w:rsidRPr="005D6509" w:rsidRDefault="000039C4" w:rsidP="000039C4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1104" w:type="pct"/>
            <w:shd w:val="clear" w:color="auto" w:fill="auto"/>
            <w:vAlign w:val="center"/>
          </w:tcPr>
          <w:p w:rsidR="000039C4" w:rsidRPr="00741AA0" w:rsidRDefault="000039C4" w:rsidP="000039C4">
            <w:pPr>
              <w:spacing w:after="0" w:line="240" w:lineRule="auto"/>
              <w:contextualSpacing/>
              <w:rPr>
                <w:lang w:val="en-US"/>
              </w:rPr>
            </w:pPr>
          </w:p>
        </w:tc>
        <w:tc>
          <w:tcPr>
            <w:tcW w:w="661" w:type="pct"/>
            <w:shd w:val="clear" w:color="auto" w:fill="auto"/>
            <w:vAlign w:val="center"/>
          </w:tcPr>
          <w:p w:rsidR="000039C4" w:rsidRPr="00022D6C" w:rsidRDefault="00510D9C" w:rsidP="000039C4">
            <w:pPr>
              <w:spacing w:after="0" w:line="240" w:lineRule="auto"/>
              <w:contextualSpacing/>
              <w:rPr>
                <w:smallCaps/>
              </w:rPr>
            </w:pPr>
            <w:r>
              <w:rPr>
                <w:smallCaps/>
              </w:rPr>
              <w:t>Дата:</w:t>
            </w:r>
          </w:p>
        </w:tc>
        <w:tc>
          <w:tcPr>
            <w:tcW w:w="735" w:type="pct"/>
            <w:shd w:val="clear" w:color="auto" w:fill="auto"/>
            <w:vAlign w:val="center"/>
          </w:tcPr>
          <w:p w:rsidR="000039C4" w:rsidRPr="00F25ED6" w:rsidRDefault="000039C4" w:rsidP="000039C4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  <w:tr w:rsidR="000039C4" w:rsidRPr="00613AE7" w:rsidTr="000039C4">
        <w:trPr>
          <w:trHeight w:hRule="exact" w:val="454"/>
          <w:jc w:val="center"/>
        </w:trPr>
        <w:tc>
          <w:tcPr>
            <w:tcW w:w="1499" w:type="pct"/>
            <w:vMerge/>
            <w:shd w:val="clear" w:color="auto" w:fill="auto"/>
          </w:tcPr>
          <w:p w:rsidR="000039C4" w:rsidRPr="00613AE7" w:rsidRDefault="000039C4" w:rsidP="000039C4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1" w:type="pct"/>
            <w:shd w:val="clear" w:color="auto" w:fill="auto"/>
            <w:vAlign w:val="center"/>
          </w:tcPr>
          <w:p w:rsidR="000039C4" w:rsidRPr="005D6509" w:rsidRDefault="000039C4" w:rsidP="000039C4">
            <w:pPr>
              <w:spacing w:after="0" w:line="240" w:lineRule="auto"/>
              <w:contextualSpacing/>
              <w:rPr>
                <w:smallCaps/>
              </w:rPr>
            </w:pPr>
            <w:r w:rsidRPr="005D6509">
              <w:rPr>
                <w:smallCaps/>
              </w:rPr>
              <w:t>Преподаватель: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0039C4" w:rsidRPr="009F4DB8" w:rsidRDefault="00510D9C" w:rsidP="00510D9C">
            <w:pPr>
              <w:spacing w:after="0" w:line="240" w:lineRule="auto"/>
              <w:contextualSpacing/>
              <w:rPr>
                <w:highlight w:val="green"/>
                <w:lang w:val="en-US"/>
              </w:rPr>
            </w:pPr>
            <w:r w:rsidRPr="00F17F0F">
              <w:t>Волкова</w:t>
            </w:r>
            <w:r w:rsidR="000039C4" w:rsidRPr="00F17F0F">
              <w:t xml:space="preserve"> </w:t>
            </w:r>
            <w:r w:rsidRPr="00F17F0F">
              <w:t>В</w:t>
            </w:r>
            <w:r w:rsidR="000039C4" w:rsidRPr="00F17F0F">
              <w:t>.</w:t>
            </w:r>
            <w:r w:rsidRPr="00F17F0F">
              <w:t>М</w:t>
            </w:r>
            <w:r w:rsidR="000039C4" w:rsidRPr="00F17F0F">
              <w:t>.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0039C4" w:rsidRPr="00022D6C" w:rsidRDefault="000039C4" w:rsidP="000039C4">
            <w:pPr>
              <w:spacing w:after="0" w:line="240" w:lineRule="auto"/>
              <w:contextualSpacing/>
              <w:rPr>
                <w:smallCaps/>
              </w:rPr>
            </w:pPr>
            <w:r w:rsidRPr="00022D6C">
              <w:rPr>
                <w:smallCaps/>
              </w:rPr>
              <w:t>Подпись:</w:t>
            </w:r>
          </w:p>
        </w:tc>
        <w:tc>
          <w:tcPr>
            <w:tcW w:w="735" w:type="pct"/>
            <w:shd w:val="clear" w:color="auto" w:fill="auto"/>
            <w:vAlign w:val="center"/>
          </w:tcPr>
          <w:p w:rsidR="000039C4" w:rsidRPr="00D84531" w:rsidRDefault="000039C4" w:rsidP="000039C4">
            <w:pPr>
              <w:spacing w:after="0" w:line="240" w:lineRule="auto"/>
              <w:contextualSpacing/>
              <w:rPr>
                <w:highlight w:val="yellow"/>
                <w:lang w:val="en-US"/>
              </w:rPr>
            </w:pPr>
          </w:p>
        </w:tc>
      </w:tr>
    </w:tbl>
    <w:p w:rsidR="000039C4" w:rsidRDefault="000039C4" w:rsidP="000039C4"/>
    <w:p w:rsidR="000039C4" w:rsidRDefault="000039C4" w:rsidP="000039C4">
      <w:pPr>
        <w:rPr>
          <w:lang w:val="en-US"/>
        </w:rPr>
      </w:pPr>
    </w:p>
    <w:p w:rsidR="000039C4" w:rsidRPr="00982696" w:rsidRDefault="000039C4" w:rsidP="000039C4">
      <w:pPr>
        <w:rPr>
          <w:lang w:val="en-US"/>
        </w:rPr>
      </w:pPr>
    </w:p>
    <w:p w:rsidR="000039C4" w:rsidRPr="001B23FB" w:rsidRDefault="000039C4" w:rsidP="000039C4">
      <w:pPr>
        <w:jc w:val="center"/>
        <w:rPr>
          <w:rFonts w:ascii="Calibri Light" w:hAnsi="Calibri Light"/>
          <w:sz w:val="28"/>
          <w:szCs w:val="24"/>
        </w:rPr>
      </w:pPr>
      <w:r w:rsidRPr="001B23FB">
        <w:rPr>
          <w:rFonts w:ascii="Calibri Light" w:hAnsi="Calibri Light"/>
          <w:sz w:val="28"/>
          <w:szCs w:val="24"/>
        </w:rPr>
        <w:t>Новосибирск</w:t>
      </w:r>
    </w:p>
    <w:p w:rsidR="00805412" w:rsidRDefault="000C607E" w:rsidP="00805412">
      <w:pPr>
        <w:jc w:val="center"/>
        <w:rPr>
          <w:rFonts w:ascii="Calibri Light" w:hAnsi="Calibri Light"/>
          <w:sz w:val="28"/>
          <w:szCs w:val="24"/>
        </w:rPr>
        <w:sectPr w:rsidR="00805412" w:rsidSect="00886CD8">
          <w:footerReference w:type="default" r:id="rId9"/>
          <w:footerReference w:type="first" r:id="rId10"/>
          <w:pgSz w:w="11906" w:h="16838" w:code="9"/>
          <w:pgMar w:top="1134" w:right="1134" w:bottom="1134" w:left="1134" w:header="284" w:footer="284" w:gutter="0"/>
          <w:cols w:space="708"/>
          <w:titlePg/>
          <w:docGrid w:linePitch="360"/>
        </w:sectPr>
      </w:pPr>
      <w:r w:rsidRPr="001B23FB">
        <w:rPr>
          <w:rFonts w:ascii="Calibri Light" w:hAnsi="Calibri Light"/>
          <w:sz w:val="28"/>
          <w:szCs w:val="24"/>
        </w:rPr>
        <w:fldChar w:fldCharType="begin"/>
      </w:r>
      <w:r w:rsidR="000039C4" w:rsidRPr="001B23FB">
        <w:rPr>
          <w:rFonts w:ascii="Calibri Light" w:hAnsi="Calibri Light"/>
          <w:sz w:val="28"/>
          <w:szCs w:val="24"/>
        </w:rPr>
        <w:instrText xml:space="preserve"> DATE  \@ "yyyy"  \* MERGEFORMAT </w:instrText>
      </w:r>
      <w:r w:rsidRPr="001B23FB">
        <w:rPr>
          <w:rFonts w:ascii="Calibri Light" w:hAnsi="Calibri Light"/>
          <w:sz w:val="28"/>
          <w:szCs w:val="24"/>
        </w:rPr>
        <w:fldChar w:fldCharType="separate"/>
      </w:r>
      <w:r w:rsidR="00256452">
        <w:rPr>
          <w:rFonts w:ascii="Calibri Light" w:hAnsi="Calibri Light"/>
          <w:noProof/>
          <w:sz w:val="28"/>
          <w:szCs w:val="24"/>
        </w:rPr>
        <w:t>2019</w:t>
      </w:r>
      <w:r w:rsidRPr="001B23FB">
        <w:rPr>
          <w:rFonts w:ascii="Calibri Light" w:hAnsi="Calibri Light"/>
          <w:sz w:val="28"/>
          <w:szCs w:val="24"/>
        </w:rPr>
        <w:fldChar w:fldCharType="end"/>
      </w:r>
    </w:p>
    <w:p w:rsidR="0031477C" w:rsidRPr="00C36F96" w:rsidRDefault="0031477C" w:rsidP="002C40D1">
      <w:pPr>
        <w:spacing w:line="360" w:lineRule="auto"/>
        <w:rPr>
          <w:rFonts w:ascii="Times New Roman" w:hAnsi="Times New Roman"/>
          <w:szCs w:val="24"/>
        </w:rPr>
      </w:pPr>
    </w:p>
    <w:p w:rsidR="0031477C" w:rsidRPr="00C36F96" w:rsidRDefault="0031477C" w:rsidP="0031477C">
      <w:pPr>
        <w:numPr>
          <w:ilvl w:val="0"/>
          <w:numId w:val="6"/>
        </w:numPr>
        <w:spacing w:line="360" w:lineRule="auto"/>
        <w:rPr>
          <w:rFonts w:ascii="Times New Roman" w:hAnsi="Times New Roman"/>
          <w:b/>
          <w:szCs w:val="24"/>
        </w:rPr>
      </w:pPr>
      <w:r w:rsidRPr="00C36F96">
        <w:rPr>
          <w:rFonts w:ascii="Times New Roman" w:hAnsi="Times New Roman"/>
          <w:b/>
          <w:szCs w:val="24"/>
        </w:rPr>
        <w:t>Анализ предметной области</w:t>
      </w:r>
    </w:p>
    <w:p w:rsidR="00E833FB" w:rsidRPr="00F10AB6" w:rsidRDefault="00E833FB" w:rsidP="00E833FB">
      <w:pPr>
        <w:spacing w:after="0" w:line="240" w:lineRule="atLeast"/>
        <w:ind w:left="720" w:firstLine="273"/>
        <w:rPr>
          <w:rFonts w:cs="Calibri"/>
          <w:szCs w:val="24"/>
        </w:rPr>
      </w:pPr>
      <w:r w:rsidRPr="00F10AB6">
        <w:rPr>
          <w:rFonts w:cs="Calibri"/>
          <w:szCs w:val="24"/>
        </w:rPr>
        <w:t xml:space="preserve">Основная задача системы </w:t>
      </w:r>
      <w:r w:rsidR="00026E37">
        <w:rPr>
          <w:rFonts w:cs="Calibri"/>
          <w:szCs w:val="24"/>
        </w:rPr>
        <w:t>сотовой сети</w:t>
      </w:r>
      <w:r w:rsidRPr="00F10AB6">
        <w:rPr>
          <w:rFonts w:cs="Calibri"/>
          <w:szCs w:val="24"/>
        </w:rPr>
        <w:t xml:space="preserve"> – </w:t>
      </w:r>
      <w:r w:rsidR="00026E37">
        <w:rPr>
          <w:rFonts w:cs="Calibri"/>
          <w:szCs w:val="24"/>
        </w:rPr>
        <w:t>управление тарифами и абонентами</w:t>
      </w:r>
      <w:proofErr w:type="gramStart"/>
      <w:r w:rsidR="00026E37">
        <w:rPr>
          <w:rFonts w:cs="Calibri"/>
          <w:szCs w:val="24"/>
        </w:rPr>
        <w:t xml:space="preserve"> </w:t>
      </w:r>
      <w:r w:rsidRPr="00F10AB6">
        <w:rPr>
          <w:rFonts w:cs="Calibri"/>
          <w:szCs w:val="24"/>
        </w:rPr>
        <w:t>.</w:t>
      </w:r>
      <w:proofErr w:type="gramEnd"/>
      <w:r w:rsidRPr="00F10AB6">
        <w:rPr>
          <w:rFonts w:cs="Calibri"/>
          <w:szCs w:val="24"/>
        </w:rPr>
        <w:t xml:space="preserve"> Для этого нам необходимо реализовать следующие сценарии:</w:t>
      </w:r>
    </w:p>
    <w:p w:rsidR="00E833FB" w:rsidRPr="009B31F1" w:rsidRDefault="00026E37" w:rsidP="00E833FB">
      <w:pPr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tLeast"/>
        <w:rPr>
          <w:bCs/>
          <w:szCs w:val="24"/>
          <w:lang w:val="en-US"/>
        </w:rPr>
      </w:pPr>
      <w:r>
        <w:rPr>
          <w:bCs/>
          <w:szCs w:val="24"/>
        </w:rPr>
        <w:t>Добавление абонента</w:t>
      </w:r>
    </w:p>
    <w:p w:rsidR="00E833FB" w:rsidRPr="009B31F1" w:rsidRDefault="00026E37" w:rsidP="00E833FB">
      <w:pPr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tLeast"/>
        <w:rPr>
          <w:bCs/>
          <w:szCs w:val="24"/>
        </w:rPr>
      </w:pPr>
      <w:r>
        <w:rPr>
          <w:bCs/>
          <w:szCs w:val="24"/>
        </w:rPr>
        <w:t>Удаление тарифа</w:t>
      </w:r>
    </w:p>
    <w:p w:rsidR="00E833FB" w:rsidRPr="009B31F1" w:rsidRDefault="00026E37" w:rsidP="00E833FB">
      <w:pPr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tLeast"/>
        <w:rPr>
          <w:bCs/>
          <w:szCs w:val="24"/>
        </w:rPr>
      </w:pPr>
      <w:r>
        <w:rPr>
          <w:bCs/>
          <w:szCs w:val="24"/>
        </w:rPr>
        <w:t xml:space="preserve">Поиск </w:t>
      </w:r>
    </w:p>
    <w:p w:rsidR="00E833FB" w:rsidRPr="009B31F1" w:rsidRDefault="00E833FB" w:rsidP="00E833FB">
      <w:pPr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tLeast"/>
        <w:rPr>
          <w:bCs/>
          <w:szCs w:val="24"/>
        </w:rPr>
      </w:pPr>
      <w:r w:rsidRPr="009B31F1">
        <w:rPr>
          <w:bCs/>
          <w:szCs w:val="24"/>
        </w:rPr>
        <w:t xml:space="preserve">Просмотр </w:t>
      </w:r>
      <w:r w:rsidR="00026E37">
        <w:rPr>
          <w:bCs/>
          <w:szCs w:val="24"/>
        </w:rPr>
        <w:t>абонентов</w:t>
      </w:r>
    </w:p>
    <w:p w:rsidR="00E833FB" w:rsidRPr="00B504B8" w:rsidRDefault="00026E37" w:rsidP="00B504B8">
      <w:pPr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tLeast"/>
        <w:rPr>
          <w:bCs/>
          <w:szCs w:val="24"/>
        </w:rPr>
      </w:pPr>
      <w:r>
        <w:rPr>
          <w:bCs/>
          <w:szCs w:val="24"/>
        </w:rPr>
        <w:t>Редактирование</w:t>
      </w:r>
    </w:p>
    <w:p w:rsidR="00E833FB" w:rsidRPr="00F10AB6" w:rsidRDefault="00E833FB" w:rsidP="00E833FB">
      <w:pPr>
        <w:spacing w:after="0" w:line="240" w:lineRule="atLeast"/>
        <w:ind w:left="720" w:firstLine="273"/>
        <w:rPr>
          <w:rFonts w:cs="Calibri"/>
          <w:szCs w:val="24"/>
        </w:rPr>
      </w:pPr>
      <w:r w:rsidRPr="00F10AB6">
        <w:rPr>
          <w:rFonts w:cs="Calibri"/>
          <w:szCs w:val="24"/>
        </w:rPr>
        <w:t xml:space="preserve">Для разработки приложения воспользуемся </w:t>
      </w:r>
      <w:r w:rsidRPr="00F10AB6">
        <w:rPr>
          <w:rFonts w:cs="Calibri"/>
          <w:szCs w:val="24"/>
          <w:lang w:val="en-US"/>
        </w:rPr>
        <w:t>HTML</w:t>
      </w:r>
      <w:r w:rsidRPr="00F10AB6">
        <w:rPr>
          <w:rFonts w:cs="Calibri"/>
          <w:szCs w:val="24"/>
        </w:rPr>
        <w:t>/</w:t>
      </w:r>
      <w:r w:rsidRPr="00F10AB6">
        <w:rPr>
          <w:rFonts w:cs="Calibri"/>
          <w:szCs w:val="24"/>
          <w:lang w:val="en-US"/>
        </w:rPr>
        <w:t>CSS</w:t>
      </w:r>
      <w:r w:rsidRPr="00F10AB6">
        <w:rPr>
          <w:rFonts w:cs="Calibri"/>
          <w:szCs w:val="24"/>
        </w:rPr>
        <w:t xml:space="preserve"> и средствами языка </w:t>
      </w:r>
      <w:proofErr w:type="spellStart"/>
      <w:r w:rsidRPr="00F10AB6">
        <w:rPr>
          <w:rFonts w:cs="Calibri"/>
          <w:szCs w:val="24"/>
        </w:rPr>
        <w:t>JavaScript</w:t>
      </w:r>
      <w:proofErr w:type="spellEnd"/>
      <w:r w:rsidRPr="00F10AB6">
        <w:rPr>
          <w:rFonts w:cs="Calibri"/>
          <w:szCs w:val="24"/>
        </w:rPr>
        <w:t xml:space="preserve">, в частности </w:t>
      </w:r>
      <w:proofErr w:type="spellStart"/>
      <w:r w:rsidRPr="00F10AB6">
        <w:rPr>
          <w:rFonts w:cs="Calibri"/>
          <w:szCs w:val="24"/>
        </w:rPr>
        <w:t>фреймворком</w:t>
      </w:r>
      <w:proofErr w:type="spellEnd"/>
      <w:r w:rsidRPr="00F10AB6">
        <w:rPr>
          <w:rFonts w:cs="Calibri"/>
          <w:szCs w:val="24"/>
        </w:rPr>
        <w:t xml:space="preserve"> </w:t>
      </w:r>
      <w:r w:rsidR="00026E37">
        <w:rPr>
          <w:rFonts w:cs="Calibri"/>
          <w:szCs w:val="24"/>
          <w:lang w:val="en-US"/>
        </w:rPr>
        <w:t>Angular</w:t>
      </w:r>
      <w:r w:rsidRPr="00F10AB6">
        <w:rPr>
          <w:rFonts w:cs="Calibri"/>
          <w:szCs w:val="24"/>
        </w:rPr>
        <w:t>.</w:t>
      </w:r>
      <w:proofErr w:type="spellStart"/>
      <w:r w:rsidRPr="00F10AB6">
        <w:rPr>
          <w:rFonts w:cs="Calibri"/>
          <w:szCs w:val="24"/>
        </w:rPr>
        <w:t>js</w:t>
      </w:r>
      <w:proofErr w:type="spellEnd"/>
      <w:r w:rsidRPr="00F10AB6">
        <w:rPr>
          <w:rFonts w:cs="Calibri"/>
          <w:szCs w:val="24"/>
        </w:rPr>
        <w:t>.</w:t>
      </w:r>
    </w:p>
    <w:p w:rsidR="00C54622" w:rsidRDefault="00C54622" w:rsidP="00C54622">
      <w:pPr>
        <w:numPr>
          <w:ilvl w:val="0"/>
          <w:numId w:val="6"/>
        </w:numPr>
        <w:rPr>
          <w:rFonts w:ascii="Times New Roman" w:hAnsi="Times New Roman"/>
          <w:b/>
          <w:szCs w:val="24"/>
        </w:rPr>
      </w:pPr>
      <w:r w:rsidRPr="00953E58">
        <w:rPr>
          <w:rFonts w:ascii="Times New Roman" w:hAnsi="Times New Roman"/>
          <w:b/>
          <w:szCs w:val="24"/>
          <w:lang w:val="en-US"/>
        </w:rPr>
        <w:t xml:space="preserve">Use case </w:t>
      </w:r>
      <w:r w:rsidRPr="00953E58">
        <w:rPr>
          <w:rFonts w:ascii="Times New Roman" w:hAnsi="Times New Roman"/>
          <w:b/>
          <w:szCs w:val="24"/>
        </w:rPr>
        <w:t>диаграмма</w:t>
      </w:r>
      <w:r w:rsidR="000C607E">
        <w:rPr>
          <w:rFonts w:ascii="Times New Roman" w:hAnsi="Times New Roman"/>
          <w:b/>
          <w:noProof/>
          <w:szCs w:val="24"/>
          <w:lang w:eastAsia="ru-RU"/>
        </w:rPr>
      </w:r>
      <w:r w:rsidR="000C607E">
        <w:rPr>
          <w:rFonts w:ascii="Times New Roman" w:hAnsi="Times New Roman"/>
          <w:b/>
          <w:noProof/>
          <w:szCs w:val="24"/>
          <w:lang w:eastAsia="ru-RU"/>
        </w:rPr>
        <w:pict>
          <v:group id="Полотно 320" o:spid="_x0000_s1026" editas="canvas" style="width:481.9pt;height:289.15pt;mso-position-horizontal-relative:char;mso-position-vertical-relative:line" coordsize="61201,3672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61201;height:36722;visibility:visible">
              <v:fill o:detectmouseclick="t"/>
              <v:path o:connecttype="none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21" o:spid="_x0000_s1028" type="#_x0000_t32" style="position:absolute;left:6985;top:18961;width:6007;height:6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"/>
            <v:shape id="AutoShape 322" o:spid="_x0000_s1029" type="#_x0000_t32" style="position:absolute;left:9855;top:18961;width:6;height:4292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"/>
            <v:shape id="AutoShape 323" o:spid="_x0000_s1030" type="#_x0000_t32" style="position:absolute;left:8331;top:23063;width:1524;height:153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"/>
            <v:shape id="AutoShape 324" o:spid="_x0000_s1031" type="#_x0000_t32" style="position:absolute;left:9855;top:22967;width:1994;height:1994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"/>
            <v:oval id="Oval 325" o:spid="_x0000_s1032" style="position:absolute;left:8902;top:16871;width:1994;height:20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"/>
            <v:oval id="Oval 331" o:spid="_x0000_s1033" style="position:absolute;left:36620;top:7353;width:12656;height:40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">
              <v:textbox>
                <w:txbxContent>
                  <w:p w:rsidR="00BB7B74" w:rsidRDefault="00BB7B74" w:rsidP="003219C7">
                    <w:pPr>
                      <w:jc w:val="center"/>
                    </w:pPr>
                    <w:r>
                      <w:t>Удаление</w:t>
                    </w:r>
                  </w:p>
                  <w:p w:rsidR="00BB7B74" w:rsidRDefault="00BB7B74" w:rsidP="003219C7">
                    <w:pPr>
                      <w:jc w:val="center"/>
                    </w:pPr>
                  </w:p>
                </w:txbxContent>
              </v:textbox>
            </v:oval>
            <v:oval id="Oval 332" o:spid="_x0000_s1034" style="position:absolute;left:36620;top:15526;width:18377;height:4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">
              <v:textbox>
                <w:txbxContent>
                  <w:p w:rsidR="00BB7B74" w:rsidRDefault="00BB7B74" w:rsidP="003219C7">
                    <w:pPr>
                      <w:jc w:val="center"/>
                    </w:pPr>
                    <w:r>
                      <w:t>Редактирование</w:t>
                    </w:r>
                  </w:p>
                  <w:p w:rsidR="00BB7B74" w:rsidRDefault="00BB7B74" w:rsidP="003219C7"/>
                </w:txbxContent>
              </v:textbox>
            </v:oval>
            <v:oval id="Oval 334" o:spid="_x0000_s1036" style="position:absolute;left:9569;top:2368;width:12662;height:40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">
              <v:textbox>
                <w:txbxContent>
                  <w:p w:rsidR="00BB7B74" w:rsidRDefault="00BB7B74" w:rsidP="003219C7">
                    <w:pPr>
                      <w:jc w:val="center"/>
                    </w:pPr>
                    <w:r>
                      <w:t>Поиск</w:t>
                    </w:r>
                  </w:p>
                  <w:p w:rsidR="00BB7B74" w:rsidRDefault="00BB7B74" w:rsidP="003219C7">
                    <w:pPr>
                      <w:jc w:val="center"/>
                    </w:pPr>
                  </w:p>
                  <w:p w:rsidR="00BB7B74" w:rsidRDefault="00BB7B74" w:rsidP="003219C7">
                    <w:pPr>
                      <w:jc w:val="center"/>
                    </w:pPr>
                  </w:p>
                </w:txbxContent>
              </v:textbox>
            </v:oval>
            <v:oval id="Oval 358" o:spid="_x0000_s1038" style="position:absolute;left:36620;top:23978;width:12668;height:40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">
              <v:textbox>
                <w:txbxContent>
                  <w:p w:rsidR="00BB7B74" w:rsidRDefault="00BB7B74" w:rsidP="003219C7">
                    <w:pPr>
                      <w:jc w:val="center"/>
                    </w:pPr>
                    <w:r>
                      <w:t>Просмотр</w:t>
                    </w:r>
                  </w:p>
                  <w:p w:rsidR="00BB7B74" w:rsidRDefault="00BB7B74" w:rsidP="003219C7">
                    <w:pPr>
                      <w:jc w:val="center"/>
                    </w:pPr>
                  </w:p>
                  <w:p w:rsidR="00BB7B74" w:rsidRDefault="00BB7B74" w:rsidP="003219C7">
                    <w:pPr>
                      <w:jc w:val="center"/>
                    </w:pPr>
                  </w:p>
                </w:txbxContent>
              </v:textbox>
            </v:oval>
            <v:oval id="Oval 362" o:spid="_x0000_s1041" style="position:absolute;left:21888;top:393;width:18377;height:40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">
              <v:textbox>
                <w:txbxContent>
                  <w:p w:rsidR="00BB7B74" w:rsidRDefault="00BB7B74" w:rsidP="003219C7">
                    <w:pPr>
                      <w:jc w:val="center"/>
                    </w:pPr>
                    <w:r>
                      <w:t>Добавление</w:t>
                    </w:r>
                  </w:p>
                  <w:p w:rsidR="00BB7B74" w:rsidRDefault="00BB7B74" w:rsidP="003219C7"/>
                </w:txbxContent>
              </v:textbox>
            </v:oval>
            <v:shape id="AutoShape 363" o:spid="_x0000_s1042" type="#_x0000_t32" style="position:absolute;left:14306;top:6394;width:1594;height:1285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"/>
            <v:shape id="AutoShape 364" o:spid="_x0000_s1043" type="#_x0000_t32" style="position:absolute;left:14306;top:4400;width:16770;height:14853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"/>
            <v:shape id="AutoShape 365" o:spid="_x0000_s1044" type="#_x0000_t32" style="position:absolute;left:14402;top:9341;width:22218;height:9912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"/>
            <v:shape id="AutoShape 369" o:spid="_x0000_s1048" type="#_x0000_t32" style="position:absolute;left:14497;top:17628;width:22123;height:1911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"/>
            <v:shape id="AutoShape 376" o:spid="_x0000_s1049" type="#_x0000_t32" style="position:absolute;left:14306;top:18967;width:22314;height:6725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"/>
            <w10:wrap type="none"/>
            <w10:anchorlock/>
          </v:group>
        </w:pict>
      </w:r>
    </w:p>
    <w:p w:rsidR="002C40D1" w:rsidRDefault="002C40D1" w:rsidP="00D47E16">
      <w:pPr>
        <w:rPr>
          <w:noProof/>
          <w:lang w:eastAsia="ru-RU"/>
        </w:rPr>
      </w:pPr>
    </w:p>
    <w:p w:rsidR="00D47E16" w:rsidRPr="00953E58" w:rsidRDefault="002C40D1" w:rsidP="002C40D1">
      <w:pPr>
        <w:rPr>
          <w:noProof/>
          <w:lang w:val="en-US" w:eastAsia="ru-RU"/>
        </w:rPr>
      </w:pPr>
      <w:r>
        <w:rPr>
          <w:noProof/>
          <w:lang w:eastAsia="ru-RU"/>
        </w:rPr>
        <w:br w:type="page"/>
      </w:r>
    </w:p>
    <w:p w:rsidR="00C54622" w:rsidRDefault="00C54622" w:rsidP="00C54622">
      <w:pPr>
        <w:numPr>
          <w:ilvl w:val="0"/>
          <w:numId w:val="6"/>
        </w:numPr>
        <w:rPr>
          <w:rFonts w:ascii="Times New Roman" w:hAnsi="Times New Roman"/>
          <w:b/>
          <w:szCs w:val="24"/>
        </w:rPr>
      </w:pPr>
      <w:r w:rsidRPr="00C54622">
        <w:rPr>
          <w:rFonts w:ascii="Times New Roman" w:hAnsi="Times New Roman"/>
          <w:b/>
          <w:szCs w:val="24"/>
        </w:rPr>
        <w:lastRenderedPageBreak/>
        <w:t xml:space="preserve">Диаграммы деятельности </w:t>
      </w:r>
    </w:p>
    <w:p w:rsidR="008A64AE" w:rsidRDefault="008A64AE" w:rsidP="008A64AE">
      <w:pPr>
        <w:ind w:left="720"/>
        <w:jc w:val="center"/>
        <w:rPr>
          <w:rFonts w:ascii="Times New Roman" w:hAnsi="Times New Roman"/>
          <w:b/>
          <w:szCs w:val="24"/>
        </w:rPr>
      </w:pPr>
    </w:p>
    <w:p w:rsidR="008A64AE" w:rsidRDefault="008A64AE" w:rsidP="008A64AE">
      <w:pPr>
        <w:autoSpaceDE w:val="0"/>
        <w:autoSpaceDN w:val="0"/>
        <w:adjustRightInd w:val="0"/>
        <w:spacing w:after="0" w:line="240" w:lineRule="atLeast"/>
        <w:jc w:val="center"/>
        <w:rPr>
          <w:b/>
          <w:szCs w:val="24"/>
        </w:rPr>
      </w:pPr>
      <w:r>
        <w:rPr>
          <w:b/>
          <w:szCs w:val="24"/>
        </w:rPr>
        <w:t xml:space="preserve">Добавление </w:t>
      </w:r>
      <w:r w:rsidR="00026E37">
        <w:rPr>
          <w:b/>
          <w:szCs w:val="24"/>
        </w:rPr>
        <w:t>абонента</w:t>
      </w:r>
    </w:p>
    <w:p w:rsidR="008A64AE" w:rsidRPr="00641543" w:rsidRDefault="000C607E" w:rsidP="008A64AE">
      <w:pPr>
        <w:autoSpaceDE w:val="0"/>
        <w:autoSpaceDN w:val="0"/>
        <w:adjustRightInd w:val="0"/>
        <w:spacing w:after="0" w:line="240" w:lineRule="atLeast"/>
        <w:jc w:val="center"/>
        <w:rPr>
          <w:b/>
          <w:szCs w:val="24"/>
          <w:lang w:val="en-US"/>
        </w:rPr>
      </w:pPr>
      <w:r>
        <w:rPr>
          <w:b/>
          <w:noProof/>
          <w:szCs w:val="24"/>
          <w:lang w:eastAsia="ru-RU"/>
        </w:rPr>
      </w:r>
      <w:r w:rsidR="00C634BF" w:rsidRPr="000C607E">
        <w:rPr>
          <w:b/>
          <w:noProof/>
          <w:szCs w:val="24"/>
          <w:lang w:eastAsia="ru-RU"/>
        </w:rPr>
        <w:pict>
          <v:group id="Полотно 567" o:spid="_x0000_s1050" editas="canvas" style="width:481.9pt;height:272.85pt;mso-position-horizontal-relative:char;mso-position-vertical-relative:line" coordsize="61201,34652">
            <v:shape id="_x0000_s1051" type="#_x0000_t75" style="position:absolute;width:61201;height:34652;visibility:visible">
              <v:fill o:detectmouseclick="t"/>
              <v:path o:connecttype="none"/>
            </v:shape>
            <v:oval id="Oval 679" o:spid="_x0000_s1052" style="position:absolute;left:32676;width:1797;height:17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" fillcolor="black"/>
            <v:roundrect id="AutoShape 680" o:spid="_x0000_s1053" style="position:absolute;left:24397;top:4185;width:17913;height:13608;visibility:visib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" filled="f" strokeweight="2pt">
              <v:textbox>
                <w:txbxContent>
                  <w:p w:rsidR="00026E37" w:rsidRPr="00026E37" w:rsidRDefault="00026E37" w:rsidP="00C634BF">
                    <w:pPr>
                      <w:rPr>
                        <w:sz w:val="20"/>
                        <w:szCs w:val="20"/>
                      </w:rPr>
                    </w:pPr>
                    <w:r w:rsidRPr="00026E37">
                      <w:rPr>
                        <w:sz w:val="20"/>
                        <w:szCs w:val="20"/>
                      </w:rPr>
                      <w:t>Введите данные</w:t>
                    </w:r>
                    <w:proofErr w:type="gramStart"/>
                    <w:r w:rsidRPr="00026E37">
                      <w:rPr>
                        <w:sz w:val="20"/>
                        <w:szCs w:val="20"/>
                      </w:rPr>
                      <w:t xml:space="preserve"> :</w:t>
                    </w:r>
                    <w:proofErr w:type="gramEnd"/>
                  </w:p>
                  <w:p w:rsidR="00026E37" w:rsidRPr="00026E37" w:rsidRDefault="00026E37" w:rsidP="00C634BF">
                    <w:pPr>
                      <w:rPr>
                        <w:sz w:val="20"/>
                        <w:szCs w:val="20"/>
                      </w:rPr>
                    </w:pPr>
                    <w:r w:rsidRPr="00026E37">
                      <w:rPr>
                        <w:sz w:val="20"/>
                        <w:szCs w:val="20"/>
                      </w:rPr>
                      <w:t>1)Имя</w:t>
                    </w:r>
                    <w:r w:rsidRPr="00026E37">
                      <w:rPr>
                        <w:sz w:val="20"/>
                        <w:szCs w:val="20"/>
                      </w:rPr>
                      <w:br/>
                      <w:t>2)Фамилия</w:t>
                    </w:r>
                  </w:p>
                  <w:p w:rsidR="00026E37" w:rsidRPr="00026E37" w:rsidRDefault="00026E37" w:rsidP="00C634BF">
                    <w:pPr>
                      <w:rPr>
                        <w:sz w:val="20"/>
                        <w:szCs w:val="20"/>
                      </w:rPr>
                    </w:pPr>
                    <w:r w:rsidRPr="00026E37">
                      <w:rPr>
                        <w:sz w:val="20"/>
                        <w:szCs w:val="20"/>
                      </w:rPr>
                      <w:t>3) Номер телефона</w:t>
                    </w:r>
                  </w:p>
                  <w:p w:rsidR="008A64AE" w:rsidRDefault="00026E37" w:rsidP="00C634BF">
                    <w:r w:rsidRPr="00026E37">
                      <w:rPr>
                        <w:sz w:val="20"/>
                        <w:szCs w:val="20"/>
                      </w:rPr>
                      <w:t>4) Выбер</w:t>
                    </w:r>
                    <w:r w:rsidR="00C634BF">
                      <w:rPr>
                        <w:sz w:val="20"/>
                        <w:szCs w:val="20"/>
                      </w:rPr>
                      <w:t>и</w:t>
                    </w:r>
                    <w:r w:rsidRPr="00026E37">
                      <w:rPr>
                        <w:sz w:val="20"/>
                        <w:szCs w:val="20"/>
                      </w:rPr>
                      <w:t>те тариф</w:t>
                    </w:r>
                    <w:r>
                      <w:br/>
                    </w:r>
                  </w:p>
                </w:txbxContent>
              </v:textbox>
            </v:round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681" o:spid="_x0000_s1054" type="#_x0000_t34" style="position:absolute;left:32470;top:2894;width:2216;height:7;rotation:90;flip:x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">
              <v:stroke endarrow="block"/>
            </v:shape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AutoShape 686" o:spid="_x0000_s1059" type="#_x0000_t65" style="position:absolute;left:10350;top:13278;width:8382;height:5943;rotation:1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" filled="f" strokeweight="2pt">
              <v:textbox>
                <w:txbxContent>
                  <w:p w:rsidR="008A64AE" w:rsidRDefault="00C634BF" w:rsidP="00C634BF">
                    <w:r>
                      <w:t>Поля пусты?</w:t>
                    </w:r>
                  </w:p>
                </w:txbxContent>
              </v:textbox>
            </v:shape>
            <v:shape id="AutoShape 687" o:spid="_x0000_s1060" type="#_x0000_t32" style="position:absolute;left:19209;top:15951;width:13462;height:445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">
              <v:stroke endarrow="block"/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AutoShape 690" o:spid="_x0000_s1063" type="#_x0000_t4" style="position:absolute;left:32671;top:19336;width:1803;height:17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" filled="f" strokeweight="2pt">
              <v:stroke joinstyle="round"/>
              <v:textbox>
                <w:txbxContent>
                  <w:p w:rsidR="008A64AE" w:rsidRDefault="008A64AE" w:rsidP="00C634BF"/>
                </w:txbxContent>
              </v:textbox>
            </v:shape>
            <v:shape id="AutoShape 691" o:spid="_x0000_s1064" type="#_x0000_t34" style="position:absolute;left:30779;top:23945;width:5632;height:7;rotation:9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" adj="10788">
              <v:stroke endarrow="block"/>
            </v:shape>
            <v:oval id="Oval 692" o:spid="_x0000_s1065" style="position:absolute;left:33577;top:15119;width:7;height: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3SdwwAAANw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sS+H/TDwCev0HAAD//wMAUEsBAi0AFAAGAAgAAAAhANvh9svuAAAAhQEAABMAAAAAAAAAAAAA&#10;AAAAAAAAAFtDb250ZW50X1R5cGVzXS54bWxQSwECLQAUAAYACAAAACEAWvQsW78AAAAVAQAACwAA&#10;AAAAAAAAAAAAAAAfAQAAX3JlbHMvLnJlbHNQSwECLQAUAAYACAAAACEAGU90ncMAAADcAAAADwAA&#10;AAAAAAAAAAAAAAAHAgAAZHJzL2Rvd25yZXYueG1sUEsFBgAAAAADAAMAtwAAAPcCAAAAAA==&#10;"/>
            <v:oval id="Oval 694" o:spid="_x0000_s1067" style="position:absolute;left:56641;top:17786;width:6;height: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"/>
            <v:oval id="Oval 695" o:spid="_x0000_s1068" style="position:absolute;left:33577;top:7715;width:7;height: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"/>
            <v:roundrect id="AutoShape 698" o:spid="_x0000_s1071" style="position:absolute;left:40272;top:19221;width:10344;height:2953;visibility:visib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" filled="f" strokeweight="2pt">
              <v:textbox>
                <w:txbxContent>
                  <w:p w:rsidR="008A64AE" w:rsidRDefault="00C634BF" w:rsidP="00C634BF">
                    <w:r>
                      <w:t>Ошибка</w:t>
                    </w:r>
                    <w:r w:rsidR="008A64AE">
                      <w:t xml:space="preserve"> </w:t>
                    </w:r>
                    <w:r>
                      <w:t>абонента</w:t>
                    </w:r>
                  </w:p>
                </w:txbxContent>
              </v:textbox>
            </v:roundrect>
            <v:shape id="AutoShape 699" o:spid="_x0000_s1072" type="#_x0000_t34" style="position:absolute;left:32693;top:30509;width:1816;height:6;rotation:90;flip:x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">
              <v:stroke endarrow="block"/>
            </v:shape>
            <v:oval id="Oval 700" o:spid="_x0000_s1073" style="position:absolute;left:32677;top:31705;width:1797;height:17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" fillcolor="black"/>
            <v:shape id="AutoShape 701" o:spid="_x0000_s1074" type="#_x0000_t32" style="position:absolute;left:33585;top:17793;width:6;height:1543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04" o:spid="_x0000_s1077" type="#_x0000_t202" style="position:absolute;left:33598;top:20409;width:3714;height:28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" filled="f" stroked="f">
              <v:textbox>
                <w:txbxContent>
                  <w:p w:rsidR="008A64AE" w:rsidRDefault="008A64AE" w:rsidP="00C634BF">
                    <w:r>
                      <w:t>Да</w:t>
                    </w:r>
                  </w:p>
                </w:txbxContent>
              </v:textbox>
            </v:shape>
            <v:shape id="Text Box 705" o:spid="_x0000_s1078" type="#_x0000_t202" style="position:absolute;left:29191;top:21133;width:4381;height:28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" filled="f" stroked="f">
              <v:textbox>
                <w:txbxContent>
                  <w:p w:rsidR="008A64AE" w:rsidRDefault="008A64AE" w:rsidP="00C634BF">
                    <w:r>
                      <w:t>Нет</w:t>
                    </w:r>
                  </w:p>
                </w:txbxContent>
              </v:textbox>
            </v:shape>
            <v:shape id="AutoShape 691" o:spid="_x0000_s1212" type="#_x0000_t34" style="position:absolute;left:34474;top:20409;width:5798;height:724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" adj="10788,-1056884,-155269">
              <v:stroke endarrow="block"/>
            </v:shape>
            <v:roundrect id="AutoShape 698" o:spid="_x0000_s1214" style="position:absolute;left:26340;top:26765;width:13932;height:2839;visibility:visib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" filled="f" strokeweight="2pt">
              <v:textbox>
                <w:txbxContent>
                  <w:p w:rsidR="00C634BF" w:rsidRDefault="00C634BF" w:rsidP="00C634BF">
                    <w:r>
                      <w:t>Добавить абонента</w:t>
                    </w:r>
                  </w:p>
                </w:txbxContent>
              </v:textbox>
            </v:roundrect>
            <v:shape id="AutoShape 699" o:spid="_x0000_s1215" type="#_x0000_t34" style="position:absolute;left:50616;top:20409;width:2635;height:724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" adj="10774,-1055179,-473899">
              <v:stroke endarrow="block"/>
            </v:shape>
            <v:oval id="Oval 700" o:spid="_x0000_s1216" style="position:absolute;left:53251;top:19894;width:1797;height:17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" fillcolor="black"/>
            <w10:wrap type="none"/>
            <w10:anchorlock/>
          </v:group>
        </w:pict>
      </w:r>
    </w:p>
    <w:p w:rsidR="00026E37" w:rsidRDefault="001976B8" w:rsidP="001976B8">
      <w:pPr>
        <w:autoSpaceDE w:val="0"/>
        <w:autoSpaceDN w:val="0"/>
        <w:adjustRightInd w:val="0"/>
        <w:spacing w:after="0" w:line="240" w:lineRule="atLeast"/>
        <w:jc w:val="center"/>
        <w:rPr>
          <w:b/>
          <w:szCs w:val="24"/>
        </w:rPr>
      </w:pPr>
      <w:r>
        <w:rPr>
          <w:b/>
          <w:szCs w:val="24"/>
        </w:rPr>
        <w:t>Редактирование абонента</w:t>
      </w:r>
    </w:p>
    <w:p w:rsidR="001976B8" w:rsidRDefault="001976B8" w:rsidP="001976B8">
      <w:pPr>
        <w:autoSpaceDE w:val="0"/>
        <w:autoSpaceDN w:val="0"/>
        <w:adjustRightInd w:val="0"/>
        <w:spacing w:after="0" w:line="240" w:lineRule="atLeast"/>
        <w:jc w:val="center"/>
        <w:rPr>
          <w:b/>
          <w:szCs w:val="24"/>
        </w:rPr>
      </w:pPr>
    </w:p>
    <w:p w:rsidR="001976B8" w:rsidRDefault="001976B8" w:rsidP="001976B8">
      <w:pPr>
        <w:autoSpaceDE w:val="0"/>
        <w:autoSpaceDN w:val="0"/>
        <w:adjustRightInd w:val="0"/>
        <w:spacing w:after="0" w:line="240" w:lineRule="atLeast"/>
        <w:jc w:val="center"/>
        <w:rPr>
          <w:b/>
          <w:szCs w:val="24"/>
        </w:rPr>
      </w:pPr>
    </w:p>
    <w:p w:rsidR="001976B8" w:rsidRDefault="001976B8" w:rsidP="001976B8">
      <w:pPr>
        <w:autoSpaceDE w:val="0"/>
        <w:autoSpaceDN w:val="0"/>
        <w:adjustRightInd w:val="0"/>
        <w:spacing w:after="0" w:line="240" w:lineRule="atLeast"/>
        <w:jc w:val="center"/>
        <w:rPr>
          <w:b/>
          <w:szCs w:val="24"/>
        </w:rPr>
      </w:pPr>
    </w:p>
    <w:p w:rsidR="001976B8" w:rsidRDefault="001976B8" w:rsidP="001976B8">
      <w:pPr>
        <w:autoSpaceDE w:val="0"/>
        <w:autoSpaceDN w:val="0"/>
        <w:adjustRightInd w:val="0"/>
        <w:spacing w:after="0" w:line="240" w:lineRule="atLeast"/>
        <w:jc w:val="center"/>
        <w:rPr>
          <w:b/>
          <w:szCs w:val="24"/>
        </w:rPr>
      </w:pPr>
      <w:r w:rsidRPr="000C607E">
        <w:rPr>
          <w:b/>
          <w:noProof/>
          <w:szCs w:val="24"/>
          <w:lang w:eastAsia="ru-RU"/>
        </w:rPr>
      </w:r>
      <w:r w:rsidRPr="000C607E">
        <w:rPr>
          <w:b/>
          <w:noProof/>
          <w:szCs w:val="24"/>
          <w:lang w:eastAsia="ru-RU"/>
        </w:rPr>
        <w:pict>
          <v:group id="Полотно 539" o:spid="_x0000_s1346" editas="canvas" style="width:481.9pt;height:319.05pt;mso-position-horizontal-relative:char;mso-position-vertical-relative:line" coordorigin=",-4623" coordsize="61201,40519">
            <v:shape id="_x0000_s1347" type="#_x0000_t75" style="position:absolute;top:-4623;width:61201;height:40519;visibility:visible">
              <v:fill o:detectmouseclick="t"/>
              <v:path o:connecttype="none"/>
            </v:shape>
            <v:oval id="Oval 631" o:spid="_x0000_s1348" style="position:absolute;left:27045;top:-4001;width:1797;height:17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" fillcolor="black"/>
            <v:shape id="AutoShape 634" o:spid="_x0000_s1349" type="#_x0000_t32" style="position:absolute;left:26479;top:-787;width:2851;height:6;rotation:9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">
              <v:stroke endarrow="block"/>
            </v:shape>
            <v:shape id="AutoShape 636" o:spid="_x0000_s1350" type="#_x0000_t65" style="position:absolute;left:8391;top:12769;width:8382;height:5944;rotation:1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" filled="f" strokeweight="2pt">
              <v:textbox style="mso-next-textbox:#AutoShape 636">
                <w:txbxContent>
                  <w:p w:rsidR="001976B8" w:rsidRDefault="001976B8" w:rsidP="001976B8">
                    <w:r>
                      <w:t>Поля пусты? пусто?</w:t>
                    </w:r>
                  </w:p>
                </w:txbxContent>
              </v:textbox>
            </v:shape>
            <v:shape id="AutoShape 637" o:spid="_x0000_s1351" type="#_x0000_t32" style="position:absolute;left:16773;top:15741;width:11430;height:5709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">
              <v:stroke endarrow="block"/>
            </v:shape>
            <v:shape id="AutoShape 640" o:spid="_x0000_s1352" type="#_x0000_t4" style="position:absolute;left:28203;top:20548;width:1804;height:17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" filled="f" strokeweight="2pt">
              <v:stroke joinstyle="round"/>
              <v:textbox style="mso-next-textbox:#AutoShape 640">
                <w:txbxContent>
                  <w:p w:rsidR="001976B8" w:rsidRDefault="001976B8" w:rsidP="001976B8"/>
                </w:txbxContent>
              </v:textbox>
            </v:shape>
            <v:oval id="Oval 642" o:spid="_x0000_s1353" style="position:absolute;left:29112;top:10356;width:6;height: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"/>
            <v:oval id="Oval 644" o:spid="_x0000_s1354" style="position:absolute;left:52175;top:21405;width:6;height: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"/>
            <v:oval id="Oval 645" o:spid="_x0000_s1355" style="position:absolute;left:29112;top:2952;width:6;height: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"/>
            <v:shape id="AutoShape 648" o:spid="_x0000_s1356" type="#_x0000_t34" style="position:absolute;left:27543;top:23907;width:3131;height:13;rotation:90;flip:x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" adj="10778">
              <v:stroke endarrow="block"/>
            </v:shape>
            <v:oval id="Oval 649" o:spid="_x0000_s1357" style="position:absolute;left:28226;top:33528;width:1797;height:17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" fillcolor="black"/>
            <v:shape id="AutoShape 650" o:spid="_x0000_s1358" type="#_x0000_t34" style="position:absolute;left:28025;top:32436;width:2179;height:6;rotation:90;flip:x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" adj="10769">
              <v:stroke endarrow="block"/>
            </v:shape>
            <v:shape id="Text Box 653" o:spid="_x0000_s1359" type="#_x0000_t202" style="position:absolute;left:29251;top:19202;width:3715;height:28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" filled="f" stroked="f">
              <v:textbox style="mso-next-textbox:#Text Box 653">
                <w:txbxContent>
                  <w:p w:rsidR="001976B8" w:rsidRDefault="001976B8" w:rsidP="001976B8">
                    <w:r>
                      <w:t>Да</w:t>
                    </w:r>
                  </w:p>
                </w:txbxContent>
              </v:textbox>
            </v:shape>
            <v:shape id="Text Box 654" o:spid="_x0000_s1360" type="#_x0000_t202" style="position:absolute;left:25244;top:21501;width:4382;height:28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" filled="f" stroked="f">
              <v:textbox style="mso-next-textbox:#Text Box 654">
                <w:txbxContent>
                  <w:p w:rsidR="001976B8" w:rsidRDefault="001976B8" w:rsidP="001976B8">
                    <w:r>
                      <w:t>Нет</w:t>
                    </w:r>
                  </w:p>
                </w:txbxContent>
              </v:textbox>
            </v:shape>
            <v:oval id="Oval 658" o:spid="_x0000_s1361" style="position:absolute;left:29112;top:18923;width:6;height: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"/>
            <v:shape id="AutoShape 665" o:spid="_x0000_s1362" type="#_x0000_t4" style="position:absolute;left:28216;top:25476;width:1804;height:17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" filled="f" strokeweight="2pt">
              <v:stroke joinstyle="round"/>
              <v:textbox style="mso-next-textbox:#AutoShape 665">
                <w:txbxContent>
                  <w:p w:rsidR="001976B8" w:rsidRDefault="001976B8" w:rsidP="001976B8"/>
                </w:txbxContent>
              </v:textbox>
            </v:shape>
            <v:roundrect id="AutoShape 666" o:spid="_x0000_s1363" style="position:absolute;left:38071;top:27806;width:15494;height:3134;visibility:visib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" filled="f" strokeweight="2pt">
              <v:textbox style="mso-next-textbox:#AutoShape 666">
                <w:txbxContent>
                  <w:p w:rsidR="001976B8" w:rsidRDefault="001976B8" w:rsidP="001976B8">
                    <w:r>
                      <w:t>Отменить изменения</w:t>
                    </w:r>
                  </w:p>
                </w:txbxContent>
              </v:textbox>
            </v:roundrect>
            <v:roundrect id="AutoShape 667" o:spid="_x0000_s1364" style="position:absolute;left:5629;top:27806;width:15494;height:2922;visibility:visib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" filled="f" strokeweight="2pt">
              <v:textbox style="mso-next-textbox:#AutoShape 667">
                <w:txbxContent>
                  <w:p w:rsidR="001976B8" w:rsidRDefault="001976B8" w:rsidP="001976B8">
                    <w:r>
                      <w:t>Сохранить изменения</w:t>
                    </w:r>
                  </w:p>
                </w:txbxContent>
              </v:textbox>
            </v:roundrect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AutoShape 668" o:spid="_x0000_s1365" type="#_x0000_t33" style="position:absolute;left:13376;top:26374;width:14840;height:1432;rotation:180;flip:y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">
              <v:stroke endarrow="block"/>
            </v:shape>
            <v:shape id="AutoShape 669" o:spid="_x0000_s1366" type="#_x0000_t33" style="position:absolute;left:30020;top:26374;width:15798;height:1432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">
              <v:stroke endarrow="block"/>
            </v:shape>
            <v:oval id="Oval 670" o:spid="_x0000_s1367" style="position:absolute;left:29105;top:31343;width:7;height: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"/>
            <v:shape id="AutoShape 671" o:spid="_x0000_s1368" type="#_x0000_t33" style="position:absolute;left:37262;top:22790;width:406;height:16706;rotation:9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">
              <v:stroke endarrow="block"/>
            </v:shape>
            <v:shape id="AutoShape 672" o:spid="_x0000_s1369" type="#_x0000_t33" style="position:absolute;left:20932;top:23172;width:618;height:15729;rotation:90;flip:x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">
              <v:stroke endarrow="block"/>
            </v:shape>
            <v:shape id="AutoShape 673" o:spid="_x0000_s1370" type="#_x0000_t65" style="position:absolute;left:4855;top:19094;width:11918;height:5944;rotation:1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" filled="f" strokeweight="2pt">
              <v:textbox style="mso-next-textbox:#AutoShape 673">
                <w:txbxContent>
                  <w:p w:rsidR="001976B8" w:rsidRDefault="001976B8" w:rsidP="001976B8">
                    <w:r>
                      <w:t>Сохранить изменения?</w:t>
                    </w:r>
                  </w:p>
                </w:txbxContent>
              </v:textbox>
            </v:shape>
            <v:shape id="AutoShape 674" o:spid="_x0000_s1371" type="#_x0000_t32" style="position:absolute;left:16780;top:22066;width:11436;height:431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">
              <v:stroke endarrow="block"/>
            </v:shape>
            <v:shape id="Text Box 675" o:spid="_x0000_s1372" type="#_x0000_t202" style="position:absolute;left:24501;top:26377;width:3715;height:28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uEw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5GUGtzPxCMjFFQAA//8DAFBLAQItABQABgAIAAAAIQDb4fbL7gAAAIUBAAATAAAAAAAAAAAA&#10;AAAAAAAAAABbQ29udGVudF9UeXBlc10ueG1sUEsBAi0AFAAGAAgAAAAhAFr0LFu/AAAAFQEAAAsA&#10;AAAAAAAAAAAAAAAAHwEAAF9yZWxzLy5yZWxzUEsBAi0AFAAGAAgAAAAhALZa4TDEAAAA3AAAAA8A&#10;AAAAAAAAAAAAAAAABwIAAGRycy9kb3ducmV2LnhtbFBLBQYAAAAAAwADALcAAAD4AgAAAAA=&#10;" filled="f" stroked="f">
              <v:textbox style="mso-next-textbox:#Text Box 675">
                <w:txbxContent>
                  <w:p w:rsidR="001976B8" w:rsidRDefault="001976B8" w:rsidP="001976B8">
                    <w:r>
                      <w:t>Да</w:t>
                    </w:r>
                  </w:p>
                </w:txbxContent>
              </v:textbox>
            </v:shape>
            <v:shape id="Text Box 676" o:spid="_x0000_s1373" type="#_x0000_t202" style="position:absolute;left:30020;top:26377;width:4381;height:28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XVC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cOf&#10;uDaeiUdAzp4AAAD//wMAUEsBAi0AFAAGAAgAAAAhANvh9svuAAAAhQEAABMAAAAAAAAAAAAAAAAA&#10;AAAAAFtDb250ZW50X1R5cGVzXS54bWxQSwECLQAUAAYACAAAACEAWvQsW78AAAAVAQAACwAAAAAA&#10;AAAAAAAAAAAfAQAAX3JlbHMvLnJlbHNQSwECLQAUAAYACAAAACEAx8V1QsAAAADcAAAADwAAAAAA&#10;AAAAAAAAAAAHAgAAZHJzL2Rvd25yZXYueG1sUEsFBgAAAAADAAMAtwAAAPQCAAAAAA==&#10;" filled="f" stroked="f">
              <v:textbox style="mso-next-textbox:#Text Box 676">
                <w:txbxContent>
                  <w:p w:rsidR="001976B8" w:rsidRDefault="001976B8" w:rsidP="001976B8">
                    <w:r>
                      <w:t>Нет</w:t>
                    </w:r>
                  </w:p>
                </w:txbxContent>
              </v:textbox>
            </v:shape>
            <v:roundrect id="AutoShape 666" o:spid="_x0000_s1374" style="position:absolute;left:19958;top:641;width:15494;height:3137;visibility:visib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" filled="f" strokeweight="2pt">
              <v:textbox style="mso-next-textbox:#AutoShape 666">
                <w:txbxContent>
                  <w:p w:rsidR="001976B8" w:rsidRDefault="001976B8" w:rsidP="001976B8">
                    <w:r>
                      <w:t>Выбрать абонента</w:t>
                    </w:r>
                  </w:p>
                </w:txbxContent>
              </v:textbox>
            </v:roundrect>
            <v:roundrect id="AutoShape 666" o:spid="_x0000_s1375" style="position:absolute;left:20206;top:5696;width:15494;height:3137;visibility:visib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" filled="f" strokeweight="2pt">
              <v:textbox style="mso-next-textbox:#AutoShape 666">
                <w:txbxContent>
                  <w:p w:rsidR="001976B8" w:rsidRDefault="001976B8" w:rsidP="001976B8">
                    <w:r>
                      <w:t>Удалить?</w:t>
                    </w:r>
                  </w:p>
                </w:txbxContent>
              </v:textbox>
            </v:roundrect>
            <v:roundrect id="AutoShape 666" o:spid="_x0000_s1376" style="position:absolute;left:36690;top:8293;width:15494;height:9576;visibility:visib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" filled="f" strokeweight="2pt">
              <v:textbox style="mso-next-textbox:#AutoShape 666">
                <w:txbxContent>
                  <w:p w:rsidR="001976B8" w:rsidRDefault="001976B8" w:rsidP="001976B8">
                    <w:r>
                      <w:t>Данные будут утеряны безвозвратно</w:t>
                    </w:r>
                    <w:proofErr w:type="gramStart"/>
                    <w:r>
                      <w:t xml:space="preserve"> .</w:t>
                    </w:r>
                    <w:proofErr w:type="gramEnd"/>
                    <w:r>
                      <w:t>Продолжить?</w:t>
                    </w:r>
                  </w:p>
                </w:txbxContent>
              </v:textbox>
            </v:roundrect>
            <v:shape id="AutoShape 648" o:spid="_x0000_s1377" type="#_x0000_t34" style="position:absolute;left:26928;top:4479;width:1854;height:451;rotation:9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" adj=",-950400,-464104">
              <v:stroke endarrow="block"/>
            </v:shape>
            <v:shape id="AutoShape 648" o:spid="_x0000_s1378" type="#_x0000_t34" style="position:absolute;left:26666;top:9770;width:3131;height:12;rotation:90;flip:x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" adj="10734">
              <v:stroke endarrow="block"/>
            </v:shape>
            <v:shape id="AutoShape 640" o:spid="_x0000_s1379" type="#_x0000_t4" style="position:absolute;left:27438;top:11341;width:1810;height:17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" filled="f" strokeweight="2pt">
              <v:stroke joinstyle="round"/>
              <v:textbox style="mso-next-textbox:#AutoShape 640">
                <w:txbxContent>
                  <w:p w:rsidR="001976B8" w:rsidRDefault="001976B8" w:rsidP="001976B8"/>
                </w:txbxContent>
              </v:textbox>
            </v:shape>
            <v:shape id="AutoShape 648" o:spid="_x0000_s1380" type="#_x0000_t34" style="position:absolute;left:29121;top:11341;width:7442;height:451;flip:y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" adj=",1391831,-119058">
              <v:stroke endarrow="block"/>
            </v:shape>
            <v:shape id="AutoShape 648" o:spid="_x0000_s1381" type="#_x0000_t34" style="position:absolute;left:27216;top:18707;width:2896;height:876;rotation:90;flip:x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" adj=",733461,-298374">
              <v:stroke endarrow="block"/>
            </v:shape>
            <v:shape id="AutoShape 640" o:spid="_x0000_s1382" type="#_x0000_t4" style="position:absolute;left:53562;top:10973;width:1810;height:17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" filled="f" strokeweight="2pt">
              <v:stroke joinstyle="round"/>
              <v:textbox style="mso-next-textbox:#AutoShape 640">
                <w:txbxContent>
                  <w:p w:rsidR="001976B8" w:rsidRDefault="001976B8" w:rsidP="001976B8"/>
                </w:txbxContent>
              </v:textbox>
            </v:shape>
            <v:shape id="AutoShape 650" o:spid="_x0000_s1383" type="#_x0000_t34" style="position:absolute;left:52190;top:12033;width:1385;height:737;flip:y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" adj=",871634,-997861">
              <v:stroke endarrow="block"/>
            </v:shape>
            <v:shape id="Text Box 653" o:spid="_x0000_s1384" type="#_x0000_t202" style="position:absolute;left:55372;top:12770;width:3721;height:28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" filled="f" stroked="f">
              <v:textbox style="mso-next-textbox:#Text Box 653">
                <w:txbxContent>
                  <w:p w:rsidR="001976B8" w:rsidRDefault="001976B8" w:rsidP="001976B8">
                    <w:r>
                      <w:t>Да</w:t>
                    </w:r>
                  </w:p>
                </w:txbxContent>
              </v:textbox>
            </v:shape>
            <v:shape id="Text Box 654" o:spid="_x0000_s1385" type="#_x0000_t202" style="position:absolute;left:54330;top:8210;width:4388;height:28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" filled="f" stroked="f">
              <v:textbox style="mso-next-textbox:#Text Box 654">
                <w:txbxContent>
                  <w:p w:rsidR="001976B8" w:rsidRDefault="001976B8" w:rsidP="001976B8">
                    <w:r>
                      <w:t>Нет</w:t>
                    </w:r>
                  </w:p>
                </w:txbxContent>
              </v:textbox>
            </v:shape>
            <v:shape id="AutoShape 648" o:spid="_x0000_s1386" type="#_x0000_t34" style="position:absolute;left:35579;top:1854;width:18764;height:9119;rotation:18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" adj="-66,-55895,-76108">
              <v:stroke endarrow="block"/>
            </v:shape>
            <v:shape id="AutoShape 648" o:spid="_x0000_s1387" type="#_x0000_t34" style="position:absolute;left:52785;top:14328;width:3130;height:13;rotation:90;flip:x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" adj="10778">
              <v:stroke endarrow="block"/>
            </v:shape>
            <v:oval id="Oval 649" o:spid="_x0000_s1388" style="position:absolute;left:53575;top:16078;width:1797;height:17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" fillcolor="black"/>
            <v:roundrect id="AutoShape 666" o:spid="_x0000_s1389" style="position:absolute;left:19958;top:14560;width:15494;height:3137;visibility:visib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" filled="f" strokeweight="2pt">
              <v:textbox style="mso-next-textbox:#AutoShape 666">
                <w:txbxContent>
                  <w:p w:rsidR="001976B8" w:rsidRDefault="001976B8" w:rsidP="001976B8">
                    <w:r w:rsidRPr="001976B8">
                      <w:rPr>
                        <w:sz w:val="22"/>
                      </w:rPr>
                      <w:t xml:space="preserve">Редактируем </w:t>
                    </w:r>
                    <w:r>
                      <w:t>данные</w:t>
                    </w:r>
                  </w:p>
                </w:txbxContent>
              </v:textbox>
            </v:roundrect>
            <v:shape id="AutoShape 648" o:spid="_x0000_s1390" type="#_x0000_t34" style="position:absolute;left:27296;top:13617;width:1422;height:463;rotation:9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" adj=",-1200427,-607596">
              <v:stroke endarrow="block"/>
            </v:shape>
            <v:roundrect id="AutoShape 666" o:spid="_x0000_s1391" style="position:absolute;left:34404;top:19894;width:15494;height:3137;visibility:visib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" filled="f" strokeweight="2pt">
              <v:textbox style="mso-next-textbox:#AutoShape 666">
                <w:txbxContent>
                  <w:p w:rsidR="001976B8" w:rsidRDefault="001976B8" w:rsidP="001976B8">
                    <w:r>
                      <w:rPr>
                        <w:sz w:val="22"/>
                      </w:rPr>
                      <w:t>Ошибка</w:t>
                    </w:r>
                  </w:p>
                </w:txbxContent>
              </v:textbox>
            </v:roundrect>
            <v:shape id="AutoShape 648" o:spid="_x0000_s1392" type="#_x0000_t34" style="position:absolute;left:29750;top:20593;width:4654;height:908;flip:y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" adj="10785,811737,-192691">
              <v:stroke endarrow="block"/>
            </v:shape>
            <v:oval id="Oval 649" o:spid="_x0000_s1393" style="position:absolute;left:53575;top:19894;width:1797;height:17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" fillcolor="black"/>
            <v:shape id="AutoShape 648" o:spid="_x0000_s1394" type="#_x0000_t34" style="position:absolute;left:49898;top:20593;width:3677;height:908;flip:y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" adj="10781,811737,-362313">
              <v:stroke endarrow="block"/>
            </v:shape>
            <w10:wrap type="none"/>
            <w10:anchorlock/>
          </v:group>
        </w:pict>
      </w:r>
    </w:p>
    <w:p w:rsidR="001976B8" w:rsidRDefault="001976B8" w:rsidP="001976B8">
      <w:pPr>
        <w:autoSpaceDE w:val="0"/>
        <w:autoSpaceDN w:val="0"/>
        <w:adjustRightInd w:val="0"/>
        <w:spacing w:after="0" w:line="240" w:lineRule="atLeast"/>
        <w:jc w:val="center"/>
        <w:rPr>
          <w:b/>
          <w:szCs w:val="24"/>
        </w:rPr>
      </w:pPr>
      <w:r>
        <w:rPr>
          <w:b/>
          <w:szCs w:val="24"/>
        </w:rPr>
        <w:lastRenderedPageBreak/>
        <w:t>Поиск абонента</w:t>
      </w:r>
    </w:p>
    <w:p w:rsidR="001976B8" w:rsidRDefault="001976B8" w:rsidP="001976B8">
      <w:pPr>
        <w:autoSpaceDE w:val="0"/>
        <w:autoSpaceDN w:val="0"/>
        <w:adjustRightInd w:val="0"/>
        <w:spacing w:after="0" w:line="240" w:lineRule="atLeast"/>
        <w:jc w:val="center"/>
        <w:rPr>
          <w:b/>
          <w:szCs w:val="24"/>
        </w:rPr>
      </w:pPr>
      <w:r>
        <w:rPr>
          <w:rFonts w:ascii="Times New Roman" w:hAnsi="Times New Roman"/>
          <w:noProof/>
          <w:szCs w:val="24"/>
          <w:lang w:eastAsia="ru-RU"/>
        </w:rPr>
      </w:r>
      <w:r>
        <w:rPr>
          <w:rFonts w:ascii="Times New Roman" w:hAnsi="Times New Roman"/>
          <w:noProof/>
          <w:szCs w:val="24"/>
          <w:lang w:eastAsia="ru-RU"/>
        </w:rPr>
        <w:pict>
          <v:group id="Полотно 378" o:spid="_x0000_s1395" editas="canvas" style="width:481.9pt;height:308.95pt;mso-position-horizontal-relative:char;mso-position-vertical-relative:line" coordsize="61201,39230">
            <v:shape id="_x0000_s1396" type="#_x0000_t75" style="position:absolute;width:61201;height:39230;visibility:visible">
              <v:fill o:detectmouseclick="t"/>
              <v:path o:connecttype="none"/>
            </v:shape>
            <v:oval id="Овал 96" o:spid="_x0000_s1397" style="position:absolute;left:25890;top:431;width:1193;height:12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" fillcolor="black" strokeweight="2pt"/>
            <v:roundrect id="Скругленный прямоугольник 98" o:spid="_x0000_s1398" style="position:absolute;left:20816;top:4121;width:11341;height:3251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" strokeweight="2pt">
              <v:textbox>
                <w:txbxContent>
                  <w:p w:rsidR="001976B8" w:rsidRPr="00CE5405" w:rsidRDefault="001976B8" w:rsidP="001976B8">
                    <w:pPr>
                      <w:pStyle w:val="af2"/>
                      <w:spacing w:before="0" w:beforeAutospacing="0" w:after="200" w:afterAutospacing="0" w:line="276" w:lineRule="auto"/>
                      <w:jc w:val="center"/>
                      <w:rPr>
                        <w:sz w:val="32"/>
                      </w:rPr>
                    </w:pPr>
                    <w:r w:rsidRPr="00CE5405">
                      <w:rPr>
                        <w:rFonts w:eastAsia="Calibri"/>
                        <w:color w:val="000000"/>
                        <w:sz w:val="20"/>
                        <w:szCs w:val="16"/>
                      </w:rPr>
                      <w:t>Ввод данных</w:t>
                    </w:r>
                    <w:r w:rsidRPr="00CE5405">
                      <w:rPr>
                        <w:rFonts w:eastAsia="Calibri"/>
                        <w:color w:val="000000"/>
                        <w:sz w:val="28"/>
                        <w:szCs w:val="22"/>
                      </w:rPr>
                      <w:t xml:space="preserve"> </w:t>
                    </w:r>
                  </w:p>
                </w:txbxContent>
              </v:textbox>
            </v:roundrect>
            <v:shape id="AutoShape 382" o:spid="_x0000_s1399" type="#_x0000_t32" style="position:absolute;left:26487;top:1758;width:6;height:2236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">
              <v:stroke endarrow="block"/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384" o:spid="_x0000_s1400" type="#_x0000_t110" style="position:absolute;left:25172;top:11239;width:2604;height:1695;flip:y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" strokeweight="2pt"/>
            <v:shape id="Прямоугольник с одним вырезанным скругленным углом 103" o:spid="_x0000_s1401" style="position:absolute;left:12256;top:7010;width:5404;height:5061;visibility:visible;mso-wrap-style:square;v-text-anchor:middle" coordsize="540378,717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" path="m90065,l450313,r90065,90065l540378,717179,,717179,,90065c,40323,40323,,90065,xe" filled="f" strokeweight="2pt">
              <v:path arrowok="t" o:connecttype="custom" o:connectlocs="90066,0;450319,0;540385,63557;540385,506095;0,506095;0,63557;90066,0" o:connectangles="0,0,0,0,0,0,0"/>
            </v:shape>
            <v:shape id="Поле 59" o:spid="_x0000_s1402" type="#_x0000_t202" style="position:absolute;left:11977;top:7251;width:5791;height:43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UJh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J4MYffM+EIyPUPAAAA//8DAFBLAQItABQABgAIAAAAIQDb4fbL7gAAAIUBAAATAAAAAAAA&#10;AAAAAAAAAAAAAABbQ29udGVudF9UeXBlc10ueG1sUEsBAi0AFAAGAAgAAAAhAFr0LFu/AAAAFQEA&#10;AAsAAAAAAAAAAAAAAAAAHwEAAF9yZWxzLy5yZWxzUEsBAi0AFAAGAAgAAAAhAN45QmHHAAAA3AAA&#10;AA8AAAAAAAAAAAAAAAAABwIAAGRycy9kb3ducmV2LnhtbFBLBQYAAAAAAwADALcAAAD7AgAAAAA=&#10;" filled="f" stroked="f" strokeweight=".5pt">
              <v:textbox>
                <w:txbxContent>
                  <w:p w:rsidR="001976B8" w:rsidRPr="00CE5405" w:rsidRDefault="001976B8" w:rsidP="001976B8">
                    <w:pPr>
                      <w:pStyle w:val="af2"/>
                      <w:spacing w:before="0" w:beforeAutospacing="0" w:after="200" w:afterAutospacing="0" w:line="276" w:lineRule="auto"/>
                      <w:jc w:val="center"/>
                      <w:rPr>
                        <w:rFonts w:eastAsia="Calibri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eastAsia="Calibri"/>
                        <w:sz w:val="16"/>
                        <w:szCs w:val="16"/>
                      </w:rPr>
                      <w:t>Данные пусты</w:t>
                    </w:r>
                    <w:r>
                      <w:rPr>
                        <w:rFonts w:eastAsia="Calibri"/>
                        <w:sz w:val="16"/>
                        <w:szCs w:val="16"/>
                        <w:lang w:val="en-US"/>
                      </w:rPr>
                      <w:t>?</w:t>
                    </w:r>
                  </w:p>
                  <w:p w:rsidR="001976B8" w:rsidRDefault="001976B8" w:rsidP="001976B8">
                    <w:pPr>
                      <w:pStyle w:val="af2"/>
                      <w:spacing w:before="0" w:beforeAutospacing="0" w:after="200" w:afterAutospacing="0" w:line="276" w:lineRule="auto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shape>
            <v:shape id="AutoShape 389" o:spid="_x0000_s1403" type="#_x0000_t32" style="position:absolute;left:17768;top:9417;width:7277;height:2673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">
              <v:stroke dashstyle="1 1"/>
            </v:shape>
            <v:shape id="AutoShape 390" o:spid="_x0000_s1404" type="#_x0000_t34" style="position:absolute;left:27903;top:5746;width:4381;height:6344;flip:y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" adj="32243">
              <v:stroke endarrow="block"/>
            </v:shape>
            <v:shape id="AutoShape 391" o:spid="_x0000_s1405" type="#_x0000_t32" style="position:absolute;left:26474;top:7499;width:13;height:3619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">
              <v:stroke endarrow="block"/>
            </v:shape>
            <v:roundrect id="Скругленный прямоугольник 98" o:spid="_x0000_s1406" style="position:absolute;left:20816;top:16186;width:11341;height:4965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" strokeweight="2pt">
              <v:textbox>
                <w:txbxContent>
                  <w:p w:rsidR="001976B8" w:rsidRPr="00CE5405" w:rsidRDefault="001976B8" w:rsidP="001976B8">
                    <w:pPr>
                      <w:pStyle w:val="af2"/>
                      <w:spacing w:before="0" w:beforeAutospacing="0" w:after="200" w:afterAutospacing="0" w:line="276" w:lineRule="auto"/>
                      <w:jc w:val="center"/>
                      <w:rPr>
                        <w:sz w:val="32"/>
                      </w:rPr>
                    </w:pPr>
                    <w:r>
                      <w:rPr>
                        <w:rFonts w:eastAsia="Calibri"/>
                        <w:color w:val="000000"/>
                        <w:sz w:val="20"/>
                        <w:szCs w:val="16"/>
                      </w:rPr>
                      <w:t>Поиск по названию</w:t>
                    </w:r>
                    <w:r w:rsidRPr="00CE5405">
                      <w:rPr>
                        <w:rFonts w:eastAsia="Calibri"/>
                        <w:color w:val="000000"/>
                        <w:sz w:val="28"/>
                        <w:szCs w:val="22"/>
                      </w:rPr>
                      <w:t xml:space="preserve"> </w:t>
                    </w:r>
                  </w:p>
                </w:txbxContent>
              </v:textbox>
            </v:roundrect>
            <v:shape id="AutoShape 393" o:spid="_x0000_s1407" type="#_x0000_t32" style="position:absolute;left:26474;top:13068;width:13;height:299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">
              <v:stroke endarrow="block"/>
            </v:shape>
            <v:shape id="AutoShape 395" o:spid="_x0000_s1408" type="#_x0000_t110" style="position:absolute;left:25172;top:23431;width:2604;height:1695;flip:y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" strokeweight="2pt"/>
            <v:shape id="Прямоугольник с одним вырезанным скругленным углом 103" o:spid="_x0000_s1409" style="position:absolute;left:12256;top:19380;width:5404;height:5061;visibility:visible;mso-wrap-style:square;v-text-anchor:middle" coordsize="540378,717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" path="m90065,l450313,r90065,90065l540378,717179,,717179,,90065c,40323,40323,,90065,xe" filled="f" strokeweight="2pt">
              <v:path arrowok="t" o:connecttype="custom" o:connectlocs="90066,0;450319,0;540385,63557;540385,506095;0,506095;0,63557;90066,0" o:connectangles="0,0,0,0,0,0,0"/>
            </v:shape>
            <v:shape id="Поле 59" o:spid="_x0000_s1410" type="#_x0000_t202" style="position:absolute;left:11977;top:19621;width:5791;height:43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oC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" filled="f" stroked="f" strokeweight=".5pt">
              <v:textbox>
                <w:txbxContent>
                  <w:p w:rsidR="001976B8" w:rsidRPr="00CE5405" w:rsidRDefault="001976B8" w:rsidP="001976B8">
                    <w:pPr>
                      <w:pStyle w:val="af2"/>
                      <w:spacing w:before="0" w:beforeAutospacing="0" w:after="200" w:afterAutospacing="0" w:line="276" w:lineRule="auto"/>
                      <w:jc w:val="center"/>
                      <w:rPr>
                        <w:rFonts w:eastAsia="Calibri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eastAsia="Calibri"/>
                        <w:sz w:val="16"/>
                        <w:szCs w:val="16"/>
                      </w:rPr>
                      <w:t>Заметка найдена?</w:t>
                    </w:r>
                  </w:p>
                  <w:p w:rsidR="001976B8" w:rsidRDefault="001976B8" w:rsidP="001976B8">
                    <w:pPr>
                      <w:pStyle w:val="af2"/>
                      <w:spacing w:before="0" w:beforeAutospacing="0" w:after="200" w:afterAutospacing="0" w:line="276" w:lineRule="auto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shape>
            <v:shape id="AutoShape 398" o:spid="_x0000_s1411" type="#_x0000_t32" style="position:absolute;left:17768;top:21786;width:7277;height:2496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">
              <v:stroke dashstyle="1 1"/>
            </v:shape>
            <v:shape id="Надпись 2" o:spid="_x0000_s1412" type="#_x0000_t202" style="position:absolute;left:28080;top:9677;width:4718;height:30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" filled="f" stroked="f">
              <v:textbox>
                <w:txbxContent>
                  <w:p w:rsidR="001976B8" w:rsidRDefault="001976B8" w:rsidP="001976B8">
                    <w:pPr>
                      <w:pStyle w:val="af2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</w:rPr>
                      <w:t>Да</w:t>
                    </w:r>
                  </w:p>
                </w:txbxContent>
              </v:textbox>
            </v:shape>
            <v:shape id="Надпись 2" o:spid="_x0000_s1413" type="#_x0000_t202" style="position:absolute;left:21756;top:12630;width:4718;height:30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" filled="f" stroked="f">
              <v:textbox>
                <w:txbxContent>
                  <w:p w:rsidR="001976B8" w:rsidRDefault="001976B8" w:rsidP="001976B8">
                    <w:pPr>
                      <w:pStyle w:val="af2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</w:rPr>
                      <w:t>Нет</w:t>
                    </w:r>
                  </w:p>
                </w:txbxContent>
              </v:textbox>
            </v:shape>
            <v:roundrect id="Скругленный прямоугольник 98" o:spid="_x0000_s1414" style="position:absolute;left:20854;top:27152;width:11341;height:4966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" strokeweight="2pt">
              <v:textbox>
                <w:txbxContent>
                  <w:p w:rsidR="001976B8" w:rsidRPr="00CE5405" w:rsidRDefault="001976B8" w:rsidP="001976B8">
                    <w:pPr>
                      <w:pStyle w:val="af2"/>
                      <w:spacing w:before="0" w:beforeAutospacing="0" w:after="200" w:afterAutospacing="0" w:line="276" w:lineRule="auto"/>
                      <w:jc w:val="center"/>
                      <w:rPr>
                        <w:sz w:val="32"/>
                      </w:rPr>
                    </w:pPr>
                    <w:r>
                      <w:rPr>
                        <w:rFonts w:eastAsia="Calibri"/>
                        <w:color w:val="000000"/>
                        <w:sz w:val="20"/>
                        <w:szCs w:val="16"/>
                      </w:rPr>
                      <w:t>Переход к заметке</w:t>
                    </w:r>
                    <w:r w:rsidRPr="00CE5405">
                      <w:rPr>
                        <w:rFonts w:eastAsia="Calibri"/>
                        <w:color w:val="000000"/>
                        <w:sz w:val="28"/>
                        <w:szCs w:val="22"/>
                      </w:rPr>
                      <w:t xml:space="preserve"> </w:t>
                    </w:r>
                  </w:p>
                </w:txbxContent>
              </v:textbox>
            </v:roundrect>
            <v:oval id="Овал 96" o:spid="_x0000_s1415" style="position:absolute;left:25852;top:34626;width:1193;height:119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" fillcolor="black" strokeweight="2pt"/>
            <v:shape id="AutoShape 405" o:spid="_x0000_s1416" type="#_x0000_t32" style="position:absolute;left:26474;top:21278;width:13;height:2032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">
              <v:stroke endarrow="block"/>
            </v:shape>
            <v:shape id="AutoShape 406" o:spid="_x0000_s1417" type="#_x0000_t32" style="position:absolute;left:26474;top:25260;width:51;height:1765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">
              <v:stroke endarrow="block"/>
            </v:shape>
            <v:shape id="AutoShape 408" o:spid="_x0000_s1418" type="#_x0000_t32" style="position:absolute;left:26448;top:32245;width:77;height:2254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">
              <v:stroke endarrow="block"/>
            </v:shape>
            <v:shape id="Надпись 2" o:spid="_x0000_s1419" type="#_x0000_t202" style="position:absolute;left:18752;top:23952;width:4718;height:30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" filled="f" stroked="f">
              <v:textbox>
                <w:txbxContent>
                  <w:p w:rsidR="001976B8" w:rsidRDefault="001976B8" w:rsidP="001976B8">
                    <w:pPr>
                      <w:pStyle w:val="af2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</w:rPr>
                      <w:t>Да</w:t>
                    </w:r>
                  </w:p>
                </w:txbxContent>
              </v:textbox>
            </v:shape>
            <v:roundrect id="Скругленный прямоугольник 98" o:spid="_x0000_s1420" style="position:absolute;left:35580;top:20948;width:13627;height:6776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" strokeweight="2pt">
              <v:textbox>
                <w:txbxContent>
                  <w:p w:rsidR="001976B8" w:rsidRPr="00CE5405" w:rsidRDefault="001976B8" w:rsidP="001976B8">
                    <w:pPr>
                      <w:pStyle w:val="af2"/>
                      <w:spacing w:before="0" w:beforeAutospacing="0" w:after="200" w:afterAutospacing="0" w:line="276" w:lineRule="auto"/>
                      <w:jc w:val="center"/>
                      <w:rPr>
                        <w:sz w:val="32"/>
                      </w:rPr>
                    </w:pPr>
                    <w:r>
                      <w:rPr>
                        <w:rFonts w:eastAsia="Calibri"/>
                        <w:color w:val="000000"/>
                        <w:sz w:val="20"/>
                        <w:szCs w:val="16"/>
                      </w:rPr>
                      <w:t xml:space="preserve">Вывод пустого поля </w:t>
                    </w:r>
                  </w:p>
                </w:txbxContent>
              </v:textbox>
            </v:roundrect>
            <v:shape id="AutoShape 413" o:spid="_x0000_s1421" type="#_x0000_t32" style="position:absolute;left:27903;top:24282;width:7550;height:57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">
              <v:stroke endarrow="block"/>
            </v:shape>
            <v:shape id="AutoShape 414" o:spid="_x0000_s1422" type="#_x0000_t33" style="position:absolute;left:29801;top:8229;width:15075;height:10109;rotation:-90;flip:x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">
              <v:stroke endarrow="block"/>
            </v:shape>
            <v:shape id="Надпись 2" o:spid="_x0000_s1423" type="#_x0000_t202" style="position:absolute;left:27985;top:22104;width:4718;height:30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" filled="f" stroked="f">
              <v:textbox>
                <w:txbxContent>
                  <w:p w:rsidR="001976B8" w:rsidRDefault="001976B8" w:rsidP="001976B8">
                    <w:pPr>
                      <w:pStyle w:val="af2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</w:rPr>
                      <w:t>Нет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976B8" w:rsidRDefault="001976B8" w:rsidP="001976B8">
      <w:pPr>
        <w:autoSpaceDE w:val="0"/>
        <w:autoSpaceDN w:val="0"/>
        <w:adjustRightInd w:val="0"/>
        <w:spacing w:after="0" w:line="240" w:lineRule="atLeast"/>
        <w:jc w:val="center"/>
        <w:rPr>
          <w:b/>
          <w:szCs w:val="24"/>
        </w:rPr>
      </w:pPr>
    </w:p>
    <w:p w:rsidR="001976B8" w:rsidRDefault="001976B8" w:rsidP="001976B8">
      <w:pPr>
        <w:autoSpaceDE w:val="0"/>
        <w:autoSpaceDN w:val="0"/>
        <w:adjustRightInd w:val="0"/>
        <w:spacing w:after="0" w:line="240" w:lineRule="atLeast"/>
        <w:jc w:val="center"/>
        <w:rPr>
          <w:b/>
          <w:szCs w:val="24"/>
        </w:rPr>
      </w:pPr>
    </w:p>
    <w:p w:rsidR="001976B8" w:rsidRDefault="001976B8" w:rsidP="001976B8">
      <w:pPr>
        <w:autoSpaceDE w:val="0"/>
        <w:autoSpaceDN w:val="0"/>
        <w:adjustRightInd w:val="0"/>
        <w:spacing w:after="0" w:line="240" w:lineRule="atLeast"/>
        <w:jc w:val="center"/>
        <w:rPr>
          <w:b/>
          <w:szCs w:val="24"/>
        </w:rPr>
      </w:pPr>
    </w:p>
    <w:p w:rsidR="001976B8" w:rsidRDefault="001976B8" w:rsidP="001976B8">
      <w:pPr>
        <w:autoSpaceDE w:val="0"/>
        <w:autoSpaceDN w:val="0"/>
        <w:adjustRightInd w:val="0"/>
        <w:spacing w:after="0" w:line="240" w:lineRule="atLeast"/>
        <w:jc w:val="center"/>
        <w:rPr>
          <w:b/>
          <w:szCs w:val="24"/>
        </w:rPr>
      </w:pPr>
    </w:p>
    <w:p w:rsidR="00D47E16" w:rsidRPr="001976B8" w:rsidRDefault="00D47E16" w:rsidP="001976B8">
      <w:pPr>
        <w:autoSpaceDE w:val="0"/>
        <w:autoSpaceDN w:val="0"/>
        <w:adjustRightInd w:val="0"/>
        <w:spacing w:after="0" w:line="240" w:lineRule="atLeast"/>
        <w:jc w:val="center"/>
        <w:rPr>
          <w:b/>
          <w:szCs w:val="24"/>
        </w:rPr>
      </w:pPr>
    </w:p>
    <w:p w:rsidR="00D47E16" w:rsidRPr="008A64AE" w:rsidRDefault="00D47E16" w:rsidP="008A64AE">
      <w:pPr>
        <w:autoSpaceDE w:val="0"/>
        <w:autoSpaceDN w:val="0"/>
        <w:adjustRightInd w:val="0"/>
        <w:spacing w:after="0" w:line="240" w:lineRule="atLeast"/>
        <w:jc w:val="center"/>
        <w:rPr>
          <w:b/>
          <w:szCs w:val="24"/>
        </w:rPr>
      </w:pPr>
      <w:r w:rsidRPr="008A64AE">
        <w:rPr>
          <w:b/>
          <w:szCs w:val="24"/>
        </w:rPr>
        <w:t xml:space="preserve">Удаление </w:t>
      </w:r>
      <w:r w:rsidR="001976B8">
        <w:rPr>
          <w:b/>
          <w:szCs w:val="24"/>
        </w:rPr>
        <w:t>тарифа</w:t>
      </w:r>
    </w:p>
    <w:p w:rsidR="00D47E16" w:rsidRDefault="000C607E" w:rsidP="00D47E16">
      <w:pPr>
        <w:ind w:left="720"/>
      </w:pPr>
      <w:r>
        <w:rPr>
          <w:noProof/>
          <w:lang w:eastAsia="ru-RU"/>
        </w:rPr>
      </w:r>
      <w:r>
        <w:rPr>
          <w:noProof/>
          <w:lang w:eastAsia="ru-RU"/>
        </w:rPr>
        <w:pict>
          <v:group id="Полотно 292" o:spid="_x0000_s1156" editas="canvas" style="width:6in;height:194.95pt;mso-position-horizontal-relative:char;mso-position-vertical-relative:line" coordsize="54864,24758">
            <v:shape id="_x0000_s1157" type="#_x0000_t75" style="position:absolute;width:54864;height:24758;visibility:visible">
              <v:fill o:detectmouseclick="t"/>
              <v:path o:connecttype="none"/>
            </v:shape>
            <v:oval id="Овал 164" o:spid="_x0000_s1158" style="position:absolute;left:25624;top:622;width:1175;height:118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" fillcolor="black" strokeweight="2pt"/>
            <v:shape id="Прямая со стрелкой 165" o:spid="_x0000_s1159" type="#_x0000_t32" style="position:absolute;left:26214;top:1930;width:7;height:1537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">
              <v:stroke endarrow="open"/>
            </v:shape>
            <v:roundrect id="Скругленный прямоугольник 166" o:spid="_x0000_s1160" style="position:absolute;left:18886;top:3594;width:14669;height:2279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" strokeweight="2pt">
              <v:textbox>
                <w:txbxContent>
                  <w:p w:rsidR="00BB7B74" w:rsidRDefault="00445DE4" w:rsidP="00B504B8">
                    <w:pPr>
                      <w:pStyle w:val="af2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eastAsia="Calibri"/>
                        <w:color w:val="000000"/>
                        <w:sz w:val="16"/>
                        <w:szCs w:val="16"/>
                      </w:rPr>
                      <w:t>Выбрать записку</w:t>
                    </w:r>
                    <w:r w:rsidR="00BB7B74">
                      <w:rPr>
                        <w:rFonts w:eastAsia="Calibri"/>
                        <w:color w:val="000000"/>
                        <w:sz w:val="22"/>
                        <w:szCs w:val="22"/>
                      </w:rPr>
                      <w:t xml:space="preserve"> </w:t>
                    </w:r>
                  </w:p>
                </w:txbxContent>
              </v:textbox>
            </v:roundrect>
            <v:shape id="Прямая со стрелкой 167" o:spid="_x0000_s1161" type="#_x0000_t32" style="position:absolute;left:26221;top:6000;width:76;height:3302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">
              <v:stroke endarrow="open"/>
            </v:shape>
            <v:roundrect id="Скругленный прямоугольник 168" o:spid="_x0000_s1162" style="position:absolute;left:20639;top:9429;width:11309;height:2648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" strokeweight="2pt">
              <v:textbox>
                <w:txbxContent>
                  <w:p w:rsidR="00BB7B74" w:rsidRDefault="00BB7B74" w:rsidP="00B504B8">
                    <w:pPr>
                      <w:pStyle w:val="af2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eastAsia="Calibri"/>
                        <w:color w:val="000000"/>
                        <w:sz w:val="16"/>
                        <w:szCs w:val="16"/>
                      </w:rPr>
                      <w:t>Удалить</w:t>
                    </w:r>
                    <w:r w:rsidR="00445DE4">
                      <w:rPr>
                        <w:rFonts w:eastAsia="Calibri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="00B504B8">
                      <w:rPr>
                        <w:rFonts w:eastAsia="Calibri"/>
                        <w:color w:val="000000"/>
                        <w:sz w:val="16"/>
                        <w:szCs w:val="16"/>
                      </w:rPr>
                      <w:t>тариф</w:t>
                    </w:r>
                    <w:r>
                      <w:rPr>
                        <w:rFonts w:eastAsia="Calibri"/>
                        <w:color w:val="000000"/>
                        <w:sz w:val="22"/>
                        <w:szCs w:val="22"/>
                      </w:rPr>
                      <w:t xml:space="preserve"> </w:t>
                    </w:r>
                  </w:p>
                </w:txbxContent>
              </v:textbox>
            </v:roundrect>
            <v:roundrect id="Скругленный прямоугольник 177" o:spid="_x0000_s1163" style="position:absolute;left:20472;top:18383;width:11310;height:2648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" strokeweight="2pt">
              <v:textbox>
                <w:txbxContent>
                  <w:p w:rsidR="00BB7B74" w:rsidRDefault="00B504B8" w:rsidP="00B504B8">
                    <w:pPr>
                      <w:pStyle w:val="af2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eastAsia="Calibri"/>
                        <w:color w:val="000000"/>
                        <w:sz w:val="16"/>
                        <w:szCs w:val="16"/>
                      </w:rPr>
                      <w:t xml:space="preserve">Тариф </w:t>
                    </w:r>
                    <w:r w:rsidR="00BB7B74">
                      <w:rPr>
                        <w:rFonts w:eastAsia="Calibri"/>
                        <w:color w:val="000000"/>
                        <w:sz w:val="16"/>
                        <w:szCs w:val="16"/>
                      </w:rPr>
                      <w:t>удален</w:t>
                    </w:r>
                  </w:p>
                </w:txbxContent>
              </v:textbox>
            </v:roundrect>
            <v:shape id="Прямая со стрелкой 178" o:spid="_x0000_s1164" type="#_x0000_t32" style="position:absolute;left:26321;top:21031;width:12;height:1479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">
              <v:stroke endarrow="open"/>
            </v:shape>
            <v:oval id="Овал 179" o:spid="_x0000_s1165" style="position:absolute;left:25718;top:22510;width:1174;height:117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" fillcolor="black" strokeweight="2pt"/>
            <v:shape id="AutoShape 416" o:spid="_x0000_s1166" type="#_x0000_t32" style="position:absolute;left:26297;top:12204;width:25;height:181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">
              <v:stroke endarrow="block"/>
            </v:shape>
            <v:shape id="AutoShape 640" o:spid="_x0000_s1424" type="#_x0000_t4" style="position:absolute;left:25622;top:14014;width:1810;height:17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" filled="f" strokeweight="2pt">
              <v:stroke joinstyle="round"/>
              <v:textbox style="mso-next-textbox:#AutoShape 640">
                <w:txbxContent>
                  <w:p w:rsidR="00B504B8" w:rsidRDefault="00B504B8" w:rsidP="00B504B8"/>
                </w:txbxContent>
              </v:textbox>
            </v:shape>
            <v:shape id="AutoShape 636" o:spid="_x0000_s1425" type="#_x0000_t65" style="position:absolute;left:7684;top:11112;width:8382;height:5944;rotation:1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" filled="f" strokeweight="2pt">
              <v:textbox style="mso-next-textbox:#AutoShape 636">
                <w:txbxContent>
                  <w:p w:rsidR="00B504B8" w:rsidRDefault="00B504B8" w:rsidP="00B504B8">
                    <w:r>
                      <w:t>Предупреждение</w:t>
                    </w:r>
                  </w:p>
                </w:txbxContent>
              </v:textbox>
            </v:shape>
            <v:shape id="AutoShape 416" o:spid="_x0000_s1426" type="#_x0000_t32" style="position:absolute;left:26333;top:15811;width:464;height:2572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">
              <v:stroke endarrow="block"/>
            </v:shape>
            <v:shape id="AutoShape 416" o:spid="_x0000_s1427" type="#_x0000_t32" style="position:absolute;left:16243;top:14541;width:9475;height:476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">
              <v:stroke endarrow="block"/>
            </v:shape>
            <v:shape id="Text Box 654" o:spid="_x0000_s1428" type="#_x0000_t202" style="position:absolute;left:26892;top:12204;width:4388;height:28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" filled="f" stroked="f">
              <v:textbox style="mso-next-textbox:#Text Box 654">
                <w:txbxContent>
                  <w:p w:rsidR="00B504B8" w:rsidRDefault="00B504B8" w:rsidP="00B504B8">
                    <w:r>
                      <w:t>Нет</w:t>
                    </w:r>
                  </w:p>
                </w:txbxContent>
              </v:textbox>
            </v:shape>
            <v:shape id="Text Box 653" o:spid="_x0000_s1429" type="#_x0000_t202" style="position:absolute;left:22612;top:14541;width:3721;height:28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" filled="f" stroked="f">
              <v:textbox style="mso-next-textbox:#Text Box 653">
                <w:txbxContent>
                  <w:p w:rsidR="00B504B8" w:rsidRDefault="00B504B8" w:rsidP="00B504B8">
                    <w:r>
                      <w:t>Да</w:t>
                    </w:r>
                  </w:p>
                </w:txbxContent>
              </v:textbox>
            </v:shape>
            <v:shape id="AutoShape 416" o:spid="_x0000_s1430" type="#_x0000_t32" style="position:absolute;left:27432;top:14541;width:4947;height:476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">
              <v:stroke endarrow="block"/>
            </v:shape>
            <v:oval id="Овал 164" o:spid="_x0000_s1431" style="position:absolute;left:32379;top:14014;width:1174;height:118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" fillcolor="black" strokeweight="2pt"/>
            <w10:wrap type="none"/>
            <w10:anchorlock/>
          </v:group>
        </w:pict>
      </w:r>
    </w:p>
    <w:p w:rsidR="00445DE4" w:rsidRDefault="00445DE4" w:rsidP="00D47E16">
      <w:pPr>
        <w:ind w:left="720"/>
      </w:pPr>
    </w:p>
    <w:p w:rsidR="00B504B8" w:rsidRDefault="00D47E16" w:rsidP="00B504B8">
      <w:pPr>
        <w:autoSpaceDE w:val="0"/>
        <w:autoSpaceDN w:val="0"/>
        <w:adjustRightInd w:val="0"/>
        <w:spacing w:after="0" w:line="240" w:lineRule="atLeast"/>
        <w:jc w:val="center"/>
      </w:pPr>
      <w:r>
        <w:br w:type="page"/>
      </w:r>
      <w:r w:rsidR="00B504B8">
        <w:lastRenderedPageBreak/>
        <w:t xml:space="preserve"> </w:t>
      </w:r>
    </w:p>
    <w:p w:rsidR="00445DE4" w:rsidRDefault="00445DE4" w:rsidP="008A64AE">
      <w:pPr>
        <w:jc w:val="center"/>
      </w:pPr>
    </w:p>
    <w:p w:rsidR="00D47E16" w:rsidRPr="008A64AE" w:rsidRDefault="00B504B8" w:rsidP="008A64AE">
      <w:pPr>
        <w:autoSpaceDE w:val="0"/>
        <w:autoSpaceDN w:val="0"/>
        <w:adjustRightInd w:val="0"/>
        <w:spacing w:after="0" w:line="240" w:lineRule="atLeast"/>
        <w:jc w:val="center"/>
        <w:rPr>
          <w:b/>
          <w:szCs w:val="24"/>
        </w:rPr>
      </w:pPr>
      <w:r>
        <w:rPr>
          <w:b/>
          <w:szCs w:val="24"/>
        </w:rPr>
        <w:t>Просмотр абонентов</w:t>
      </w:r>
    </w:p>
    <w:p w:rsidR="00D47E16" w:rsidRPr="00AB681C" w:rsidRDefault="000C607E" w:rsidP="00D47E16">
      <w:pPr>
        <w:rPr>
          <w:lang w:val="en-US"/>
        </w:rPr>
      </w:pPr>
      <w:r>
        <w:rPr>
          <w:noProof/>
          <w:lang w:eastAsia="ru-RU"/>
        </w:rPr>
      </w:r>
      <w:r>
        <w:rPr>
          <w:noProof/>
          <w:lang w:eastAsia="ru-RU"/>
        </w:rPr>
        <w:pict>
          <v:group id="Полотно 457" o:spid="_x0000_s1194" editas="canvas" style="width:481.9pt;height:144.3pt;mso-position-horizontal-relative:char;mso-position-vertical-relative:line" coordsize="61201,18326">
            <v:shape id="_x0000_s1195" type="#_x0000_t75" style="position:absolute;width:61201;height:18326;visibility:visible">
              <v:fill o:detectmouseclick="t"/>
              <v:path o:connecttype="none"/>
            </v:shape>
            <v:oval id="Овал 201" o:spid="_x0000_s1196" style="position:absolute;left:29929;top:238;width:1173;height:116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" fillcolor="black" strokeweight="2pt"/>
            <v:shape id="Прямая со стрелкой 202" o:spid="_x0000_s1197" type="#_x0000_t32" style="position:absolute;left:30515;top:1530;width:9;height:192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">
              <v:stroke endarrow="open"/>
            </v:shape>
            <v:roundrect id="Скругленный прямоугольник 204" o:spid="_x0000_s1198" style="position:absolute;left:13041;top:3426;width:35143;height:2616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" strokeweight="2pt">
              <v:textbox>
                <w:txbxContent>
                  <w:p w:rsidR="0066359A" w:rsidRDefault="0066359A" w:rsidP="0066359A">
                    <w:pPr>
                      <w:pStyle w:val="af2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eastAsia="Calibri"/>
                        <w:color w:val="000000"/>
                        <w:sz w:val="16"/>
                        <w:szCs w:val="16"/>
                      </w:rPr>
                      <w:t xml:space="preserve">Сортировка </w:t>
                    </w:r>
                    <w:r w:rsidR="00B504B8">
                      <w:rPr>
                        <w:rFonts w:eastAsia="Calibri"/>
                        <w:color w:val="000000"/>
                        <w:sz w:val="16"/>
                        <w:szCs w:val="16"/>
                      </w:rPr>
                      <w:t xml:space="preserve">абонентов </w:t>
                    </w:r>
                  </w:p>
                  <w:p w:rsidR="00445DE4" w:rsidRDefault="00445DE4" w:rsidP="0066359A">
                    <w:pPr>
                      <w:pStyle w:val="af2"/>
                      <w:spacing w:before="0" w:beforeAutospacing="0" w:after="200" w:afterAutospacing="0" w:line="276" w:lineRule="auto"/>
                      <w:jc w:val="center"/>
                    </w:pPr>
                  </w:p>
                </w:txbxContent>
              </v:textbox>
            </v:roundrect>
            <v:oval id="Овал 218" o:spid="_x0000_s1199" style="position:absolute;left:29927;top:8134;width:1169;height:115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" fillcolor="black" strokeweight="2pt"/>
            <v:shape id="AutoShape 464" o:spid="_x0000_s1202" type="#_x0000_t32" style="position:absolute;left:30677;top:6045;width:44;height:2089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iTHxAAAANsAAAAPAAAAZHJzL2Rvd25yZXYueG1sRI9Ba8JA&#10;FITvhf6H5RW81Y0i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G5WJMfEAAAA2wAAAA8A&#10;AAAAAAAAAAAAAAAABwIAAGRycy9kb3ducmV2LnhtbFBLBQYAAAAAAwADALcAAAD4AgAAAAA=&#10;">
              <v:stroke endarrow="block"/>
            </v:shape>
            <w10:wrap type="none"/>
            <w10:anchorlock/>
          </v:group>
        </w:pict>
      </w:r>
    </w:p>
    <w:p w:rsidR="00AB0B1E" w:rsidRDefault="00AB0B1E" w:rsidP="00D47E16"/>
    <w:p w:rsidR="00D47E16" w:rsidRPr="00D47E16" w:rsidRDefault="00D47E16" w:rsidP="00D47E16">
      <w:pPr>
        <w:rPr>
          <w:rFonts w:ascii="Times New Roman" w:hAnsi="Times New Roman"/>
          <w:szCs w:val="24"/>
          <w:u w:val="single"/>
        </w:rPr>
      </w:pPr>
    </w:p>
    <w:p w:rsidR="008F2537" w:rsidRPr="002D78DE" w:rsidRDefault="00D47E16" w:rsidP="00C54622">
      <w:pPr>
        <w:numPr>
          <w:ilvl w:val="0"/>
          <w:numId w:val="6"/>
        </w:num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Прототип интерфейса</w:t>
      </w:r>
    </w:p>
    <w:p w:rsidR="002D78DE" w:rsidRPr="002944C1" w:rsidRDefault="002944C1" w:rsidP="002944C1">
      <w:pPr>
        <w:ind w:left="720"/>
        <w:jc w:val="center"/>
        <w:rPr>
          <w:rFonts w:ascii="Times New Roman" w:hAnsi="Times New Roman"/>
          <w:b/>
          <w:szCs w:val="24"/>
        </w:rPr>
      </w:pPr>
      <w:r w:rsidRPr="002944C1">
        <w:rPr>
          <w:rFonts w:ascii="Times New Roman" w:hAnsi="Times New Roman"/>
          <w:b/>
          <w:szCs w:val="24"/>
        </w:rPr>
        <w:t>Главная страница</w:t>
      </w:r>
    </w:p>
    <w:p w:rsidR="00B504B8" w:rsidRDefault="00B504B8" w:rsidP="002944C1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120130" cy="2668135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4B8" w:rsidRDefault="00B504B8" w:rsidP="002944C1">
      <w:pPr>
        <w:jc w:val="center"/>
        <w:rPr>
          <w:noProof/>
          <w:lang w:eastAsia="ru-RU"/>
        </w:rPr>
      </w:pPr>
    </w:p>
    <w:p w:rsidR="00B504B8" w:rsidRDefault="00B504B8" w:rsidP="002944C1">
      <w:pPr>
        <w:jc w:val="center"/>
        <w:rPr>
          <w:noProof/>
          <w:lang w:eastAsia="ru-RU"/>
        </w:rPr>
      </w:pPr>
    </w:p>
    <w:p w:rsidR="00B504B8" w:rsidRDefault="00B504B8" w:rsidP="002944C1">
      <w:pPr>
        <w:jc w:val="center"/>
        <w:rPr>
          <w:noProof/>
          <w:lang w:eastAsia="ru-RU"/>
        </w:rPr>
      </w:pPr>
    </w:p>
    <w:p w:rsidR="00B504B8" w:rsidRDefault="00B504B8" w:rsidP="002944C1">
      <w:pPr>
        <w:jc w:val="center"/>
        <w:rPr>
          <w:noProof/>
          <w:lang w:eastAsia="ru-RU"/>
        </w:rPr>
      </w:pPr>
    </w:p>
    <w:p w:rsidR="00B504B8" w:rsidRDefault="00B504B8" w:rsidP="002944C1">
      <w:pPr>
        <w:jc w:val="center"/>
        <w:rPr>
          <w:noProof/>
          <w:lang w:eastAsia="ru-RU"/>
        </w:rPr>
      </w:pPr>
    </w:p>
    <w:p w:rsidR="00B504B8" w:rsidRDefault="00B504B8" w:rsidP="002944C1">
      <w:pPr>
        <w:jc w:val="center"/>
        <w:rPr>
          <w:noProof/>
          <w:lang w:eastAsia="ru-RU"/>
        </w:rPr>
      </w:pPr>
    </w:p>
    <w:p w:rsidR="00B504B8" w:rsidRDefault="00B504B8" w:rsidP="002944C1">
      <w:pPr>
        <w:jc w:val="center"/>
        <w:rPr>
          <w:noProof/>
          <w:lang w:eastAsia="ru-RU"/>
        </w:rPr>
      </w:pPr>
    </w:p>
    <w:p w:rsidR="00B504B8" w:rsidRDefault="00B504B8" w:rsidP="002944C1">
      <w:pPr>
        <w:jc w:val="center"/>
        <w:rPr>
          <w:noProof/>
          <w:lang w:eastAsia="ru-RU"/>
        </w:rPr>
      </w:pPr>
    </w:p>
    <w:p w:rsidR="00B504B8" w:rsidRDefault="00B504B8" w:rsidP="00B504B8">
      <w:pPr>
        <w:rPr>
          <w:noProof/>
          <w:lang w:eastAsia="ru-RU"/>
        </w:rPr>
      </w:pPr>
    </w:p>
    <w:p w:rsidR="00B504B8" w:rsidRPr="00B504B8" w:rsidRDefault="00B504B8" w:rsidP="002944C1">
      <w:pPr>
        <w:jc w:val="center"/>
        <w:rPr>
          <w:b/>
          <w:noProof/>
          <w:lang w:eastAsia="ru-RU"/>
        </w:rPr>
      </w:pPr>
      <w:r w:rsidRPr="00B504B8">
        <w:rPr>
          <w:b/>
          <w:noProof/>
          <w:lang w:eastAsia="ru-RU"/>
        </w:rPr>
        <w:lastRenderedPageBreak/>
        <w:t>Добавление абонента</w:t>
      </w:r>
    </w:p>
    <w:p w:rsidR="00B504B8" w:rsidRDefault="00B504B8" w:rsidP="002944C1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762500" cy="3657600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4B8" w:rsidRPr="00B504B8" w:rsidRDefault="00B504B8" w:rsidP="002944C1">
      <w:pPr>
        <w:jc w:val="center"/>
        <w:rPr>
          <w:b/>
          <w:noProof/>
          <w:lang w:eastAsia="ru-RU"/>
        </w:rPr>
      </w:pPr>
      <w:r w:rsidRPr="00B504B8">
        <w:rPr>
          <w:b/>
          <w:noProof/>
          <w:lang w:eastAsia="ru-RU"/>
        </w:rPr>
        <w:t>Добавление тарифа</w:t>
      </w:r>
    </w:p>
    <w:p w:rsidR="00B504B8" w:rsidRDefault="00B504B8" w:rsidP="002944C1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781550" cy="1981200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4B8" w:rsidRPr="00B504B8" w:rsidRDefault="00B504B8" w:rsidP="002944C1">
      <w:pPr>
        <w:jc w:val="center"/>
        <w:rPr>
          <w:b/>
          <w:noProof/>
          <w:lang w:eastAsia="ru-RU"/>
        </w:rPr>
      </w:pPr>
      <w:r w:rsidRPr="00B504B8">
        <w:rPr>
          <w:b/>
          <w:noProof/>
          <w:lang w:eastAsia="ru-RU"/>
        </w:rPr>
        <w:t>Удаление тарифа</w:t>
      </w:r>
    </w:p>
    <w:p w:rsidR="00B504B8" w:rsidRDefault="00B504B8" w:rsidP="002944C1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762500" cy="2390775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4B8" w:rsidRPr="00B504B8" w:rsidRDefault="00B504B8" w:rsidP="002944C1">
      <w:pPr>
        <w:jc w:val="center"/>
        <w:rPr>
          <w:b/>
          <w:noProof/>
          <w:lang w:eastAsia="ru-RU"/>
        </w:rPr>
      </w:pPr>
      <w:r w:rsidRPr="00B504B8">
        <w:rPr>
          <w:b/>
          <w:noProof/>
          <w:lang w:eastAsia="ru-RU"/>
        </w:rPr>
        <w:lastRenderedPageBreak/>
        <w:t>Поиск</w:t>
      </w:r>
    </w:p>
    <w:p w:rsidR="00B504B8" w:rsidRDefault="00B504B8" w:rsidP="002944C1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324475" cy="2047875"/>
            <wp:effectExtent l="1905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8DE" w:rsidRDefault="00B504B8" w:rsidP="00B504B8">
      <w:pPr>
        <w:jc w:val="center"/>
        <w:rPr>
          <w:noProof/>
          <w:lang w:eastAsia="ru-RU"/>
        </w:rPr>
      </w:pPr>
      <w:r>
        <w:rPr>
          <w:noProof/>
          <w:lang w:eastAsia="ru-RU"/>
        </w:rPr>
        <w:t>Тут у нас есть возможность искать по имени или отсортировать по назанию тарифа или дате добавления абонента</w:t>
      </w:r>
    </w:p>
    <w:p w:rsidR="00B504B8" w:rsidRPr="00B504B8" w:rsidRDefault="00B504B8" w:rsidP="00B504B8">
      <w:pPr>
        <w:jc w:val="center"/>
        <w:rPr>
          <w:b/>
          <w:noProof/>
          <w:lang w:eastAsia="ru-RU"/>
        </w:rPr>
      </w:pPr>
      <w:r w:rsidRPr="00B504B8">
        <w:rPr>
          <w:b/>
          <w:noProof/>
          <w:lang w:eastAsia="ru-RU"/>
        </w:rPr>
        <w:t>Редактирование</w:t>
      </w:r>
    </w:p>
    <w:p w:rsidR="00B504B8" w:rsidRPr="00B504B8" w:rsidRDefault="00B504B8" w:rsidP="00B504B8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120130" cy="3262231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2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E16" w:rsidRDefault="00D47E16" w:rsidP="00C54622">
      <w:pPr>
        <w:numPr>
          <w:ilvl w:val="0"/>
          <w:numId w:val="6"/>
        </w:num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Использование средств </w:t>
      </w:r>
      <w:proofErr w:type="spellStart"/>
      <w:r>
        <w:rPr>
          <w:rFonts w:ascii="Times New Roman" w:hAnsi="Times New Roman"/>
          <w:b/>
          <w:szCs w:val="24"/>
        </w:rPr>
        <w:t>фреймворка</w:t>
      </w:r>
      <w:proofErr w:type="spellEnd"/>
    </w:p>
    <w:p w:rsidR="00AB681C" w:rsidRPr="00AB681C" w:rsidRDefault="00AB681C" w:rsidP="00AB681C">
      <w:pPr>
        <w:pStyle w:val="af2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</w:rPr>
      </w:pPr>
      <w:proofErr w:type="spellStart"/>
      <w:r w:rsidRPr="00AB681C">
        <w:rPr>
          <w:rFonts w:asciiTheme="minorHAnsi" w:hAnsiTheme="minorHAnsi" w:cstheme="minorHAnsi"/>
          <w:b/>
          <w:bCs/>
          <w:color w:val="222222"/>
        </w:rPr>
        <w:t>AngularJS</w:t>
      </w:r>
      <w:proofErr w:type="spellEnd"/>
      <w:r w:rsidRPr="00AB681C">
        <w:rPr>
          <w:rFonts w:asciiTheme="minorHAnsi" w:hAnsiTheme="minorHAnsi" w:cstheme="minorHAnsi"/>
          <w:color w:val="222222"/>
        </w:rPr>
        <w:t> — </w:t>
      </w:r>
      <w:proofErr w:type="spellStart"/>
      <w:r w:rsidRPr="00AB681C">
        <w:rPr>
          <w:rFonts w:asciiTheme="minorHAnsi" w:hAnsiTheme="minorHAnsi" w:cstheme="minorHAnsi"/>
          <w:color w:val="222222"/>
        </w:rPr>
        <w:fldChar w:fldCharType="begin"/>
      </w:r>
      <w:r w:rsidRPr="00AB681C">
        <w:rPr>
          <w:rFonts w:asciiTheme="minorHAnsi" w:hAnsiTheme="minorHAnsi" w:cstheme="minorHAnsi"/>
          <w:color w:val="222222"/>
        </w:rPr>
        <w:instrText xml:space="preserve"> HYPERLINK "https://ru.wikipedia.org/wiki/JavaScript" \o "JavaScript" </w:instrText>
      </w:r>
      <w:r w:rsidRPr="00AB681C">
        <w:rPr>
          <w:rFonts w:asciiTheme="minorHAnsi" w:hAnsiTheme="minorHAnsi" w:cstheme="minorHAnsi"/>
          <w:color w:val="222222"/>
        </w:rPr>
        <w:fldChar w:fldCharType="separate"/>
      </w:r>
      <w:r w:rsidRPr="00AB681C">
        <w:rPr>
          <w:rStyle w:val="af3"/>
          <w:rFonts w:asciiTheme="minorHAnsi" w:hAnsiTheme="minorHAnsi" w:cstheme="minorHAnsi"/>
          <w:color w:val="0B0080"/>
        </w:rPr>
        <w:t>JavaScript</w:t>
      </w:r>
      <w:r w:rsidRPr="00AB681C">
        <w:rPr>
          <w:rFonts w:asciiTheme="minorHAnsi" w:hAnsiTheme="minorHAnsi" w:cstheme="minorHAnsi"/>
          <w:color w:val="222222"/>
        </w:rPr>
        <w:fldChar w:fldCharType="end"/>
      </w:r>
      <w:r w:rsidRPr="00AB681C">
        <w:rPr>
          <w:rFonts w:asciiTheme="minorHAnsi" w:hAnsiTheme="minorHAnsi" w:cstheme="minorHAnsi"/>
          <w:color w:val="222222"/>
        </w:rPr>
        <w:t>-</w:t>
      </w:r>
      <w:hyperlink r:id="rId17" w:tooltip="Фреймворк" w:history="1">
        <w:r w:rsidRPr="00AB681C">
          <w:rPr>
            <w:rStyle w:val="af3"/>
            <w:rFonts w:asciiTheme="minorHAnsi" w:hAnsiTheme="minorHAnsi" w:cstheme="minorHAnsi"/>
            <w:color w:val="0B0080"/>
          </w:rPr>
          <w:t>фреймворк</w:t>
        </w:r>
        <w:proofErr w:type="spellEnd"/>
      </w:hyperlink>
      <w:r w:rsidRPr="00AB681C">
        <w:rPr>
          <w:rFonts w:asciiTheme="minorHAnsi" w:hAnsiTheme="minorHAnsi" w:cstheme="minorHAnsi"/>
          <w:color w:val="222222"/>
        </w:rPr>
        <w:t> с </w:t>
      </w:r>
      <w:hyperlink r:id="rId18" w:tooltip="Открытое программное обеспечение" w:history="1">
        <w:r w:rsidRPr="00AB681C">
          <w:rPr>
            <w:rStyle w:val="af3"/>
            <w:rFonts w:asciiTheme="minorHAnsi" w:hAnsiTheme="minorHAnsi" w:cstheme="minorHAnsi"/>
            <w:color w:val="0B0080"/>
          </w:rPr>
          <w:t>открытым исходным кодом</w:t>
        </w:r>
      </w:hyperlink>
      <w:r w:rsidRPr="00AB681C">
        <w:rPr>
          <w:rFonts w:asciiTheme="minorHAnsi" w:hAnsiTheme="minorHAnsi" w:cstheme="minorHAnsi"/>
          <w:color w:val="222222"/>
        </w:rPr>
        <w:t>. Предназначен для разработки </w:t>
      </w:r>
      <w:hyperlink r:id="rId19" w:tooltip="Одностраничное приложение" w:history="1">
        <w:r w:rsidRPr="00AB681C">
          <w:rPr>
            <w:rStyle w:val="af3"/>
            <w:rFonts w:asciiTheme="minorHAnsi" w:hAnsiTheme="minorHAnsi" w:cstheme="minorHAnsi"/>
            <w:color w:val="0B0080"/>
          </w:rPr>
          <w:t>одностраничных приложений</w:t>
        </w:r>
      </w:hyperlink>
      <w:r w:rsidRPr="00AB681C">
        <w:rPr>
          <w:rFonts w:asciiTheme="minorHAnsi" w:hAnsiTheme="minorHAnsi" w:cstheme="minorHAnsi"/>
          <w:color w:val="222222"/>
        </w:rPr>
        <w:t xml:space="preserve">. Его цель — расширение </w:t>
      </w:r>
      <w:proofErr w:type="spellStart"/>
      <w:r w:rsidRPr="00AB681C">
        <w:rPr>
          <w:rFonts w:asciiTheme="minorHAnsi" w:hAnsiTheme="minorHAnsi" w:cstheme="minorHAnsi"/>
          <w:color w:val="222222"/>
        </w:rPr>
        <w:t>браузерных</w:t>
      </w:r>
      <w:proofErr w:type="spellEnd"/>
      <w:r w:rsidRPr="00AB681C">
        <w:rPr>
          <w:rFonts w:asciiTheme="minorHAnsi" w:hAnsiTheme="minorHAnsi" w:cstheme="minorHAnsi"/>
          <w:color w:val="222222"/>
        </w:rPr>
        <w:t xml:space="preserve"> приложений на основе </w:t>
      </w:r>
      <w:hyperlink r:id="rId20" w:tooltip="Model-View-Controller" w:history="1">
        <w:r w:rsidRPr="00AB681C">
          <w:rPr>
            <w:rStyle w:val="af3"/>
            <w:rFonts w:asciiTheme="minorHAnsi" w:hAnsiTheme="minorHAnsi" w:cstheme="minorHAnsi"/>
            <w:color w:val="0B0080"/>
          </w:rPr>
          <w:t>MVC</w:t>
        </w:r>
      </w:hyperlink>
      <w:r w:rsidRPr="00AB681C">
        <w:rPr>
          <w:rFonts w:asciiTheme="minorHAnsi" w:hAnsiTheme="minorHAnsi" w:cstheme="minorHAnsi"/>
          <w:color w:val="222222"/>
        </w:rPr>
        <w:t>-шаблона, а также упрощение тестирования и разработки.</w:t>
      </w:r>
    </w:p>
    <w:p w:rsidR="00AB681C" w:rsidRPr="00AB681C" w:rsidRDefault="00AB681C" w:rsidP="00AB681C">
      <w:pPr>
        <w:pStyle w:val="af2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</w:rPr>
      </w:pPr>
      <w:r w:rsidRPr="00AB681C">
        <w:rPr>
          <w:rFonts w:asciiTheme="minorHAnsi" w:hAnsiTheme="minorHAnsi" w:cstheme="minorHAnsi"/>
          <w:color w:val="222222"/>
        </w:rPr>
        <w:t>Фреймворк работает с </w:t>
      </w:r>
      <w:hyperlink r:id="rId21" w:tooltip="HTML" w:history="1">
        <w:r w:rsidRPr="00AB681C">
          <w:rPr>
            <w:rStyle w:val="af3"/>
            <w:rFonts w:asciiTheme="minorHAnsi" w:hAnsiTheme="minorHAnsi" w:cstheme="minorHAnsi"/>
            <w:color w:val="0B0080"/>
          </w:rPr>
          <w:t>HTML</w:t>
        </w:r>
      </w:hyperlink>
      <w:r w:rsidRPr="00AB681C">
        <w:rPr>
          <w:rFonts w:asciiTheme="minorHAnsi" w:hAnsiTheme="minorHAnsi" w:cstheme="minorHAnsi"/>
          <w:color w:val="222222"/>
        </w:rPr>
        <w:t xml:space="preserve">, содержащим дополнительные пользовательские атрибуты, которые описываются директивами, и связывает ввод или вывод области страницы с моделью, представляющей собой обычные переменные </w:t>
      </w:r>
      <w:proofErr w:type="spellStart"/>
      <w:r w:rsidRPr="00AB681C">
        <w:rPr>
          <w:rFonts w:asciiTheme="minorHAnsi" w:hAnsiTheme="minorHAnsi" w:cstheme="minorHAnsi"/>
          <w:color w:val="222222"/>
        </w:rPr>
        <w:t>JavaScript</w:t>
      </w:r>
      <w:proofErr w:type="spellEnd"/>
      <w:r w:rsidRPr="00AB681C">
        <w:rPr>
          <w:rFonts w:asciiTheme="minorHAnsi" w:hAnsiTheme="minorHAnsi" w:cstheme="minorHAnsi"/>
          <w:color w:val="222222"/>
        </w:rPr>
        <w:t>. Значения этих переменных задаются вручную или извлекаются из статических или динамических JSON-данных</w:t>
      </w:r>
    </w:p>
    <w:p w:rsidR="00093B50" w:rsidRDefault="00AB681C" w:rsidP="00AB681C">
      <w:pPr>
        <w:spacing w:after="0"/>
        <w:rPr>
          <w:rFonts w:asciiTheme="minorHAnsi" w:hAnsiTheme="minorHAnsi" w:cstheme="minorHAnsi"/>
          <w:color w:val="222222"/>
          <w:szCs w:val="24"/>
          <w:shd w:val="clear" w:color="auto" w:fill="FFFFFF"/>
          <w:lang w:val="en-US"/>
        </w:rPr>
      </w:pPr>
      <w:bookmarkStart w:id="0" w:name="_GoBack"/>
      <w:bookmarkEnd w:id="0"/>
      <w:r w:rsidRPr="00AB681C">
        <w:rPr>
          <w:rFonts w:asciiTheme="minorHAnsi" w:hAnsiTheme="minorHAnsi" w:cstheme="minorHAnsi"/>
          <w:color w:val="222222"/>
          <w:szCs w:val="24"/>
          <w:shd w:val="clear" w:color="auto" w:fill="FFFFFF"/>
        </w:rPr>
        <w:t xml:space="preserve">С помощью директив </w:t>
      </w:r>
      <w:proofErr w:type="spellStart"/>
      <w:r w:rsidRPr="00AB681C">
        <w:rPr>
          <w:rFonts w:asciiTheme="minorHAnsi" w:hAnsiTheme="minorHAnsi" w:cstheme="minorHAnsi"/>
          <w:color w:val="222222"/>
          <w:szCs w:val="24"/>
          <w:shd w:val="clear" w:color="auto" w:fill="FFFFFF"/>
        </w:rPr>
        <w:t>AngularJS</w:t>
      </w:r>
      <w:proofErr w:type="spellEnd"/>
      <w:r w:rsidRPr="00AB681C">
        <w:rPr>
          <w:rFonts w:asciiTheme="minorHAnsi" w:hAnsiTheme="minorHAnsi" w:cstheme="minorHAnsi"/>
          <w:color w:val="222222"/>
          <w:szCs w:val="24"/>
          <w:shd w:val="clear" w:color="auto" w:fill="FFFFFF"/>
        </w:rPr>
        <w:t xml:space="preserve"> можно создавать пользовательские HTML-теги и атрибуты, чтобы добавить поведение некоторым элементам</w:t>
      </w:r>
    </w:p>
    <w:p w:rsidR="00C554C4" w:rsidRPr="00C554C4" w:rsidRDefault="00C554C4" w:rsidP="00AB681C">
      <w:pPr>
        <w:spacing w:after="0"/>
        <w:rPr>
          <w:rFonts w:asciiTheme="minorHAnsi" w:hAnsiTheme="minorHAnsi" w:cstheme="minorHAnsi"/>
          <w:szCs w:val="24"/>
        </w:rPr>
      </w:pPr>
    </w:p>
    <w:sectPr w:rsidR="00C554C4" w:rsidRPr="00C554C4" w:rsidSect="00886CD8">
      <w:pgSz w:w="11906" w:h="16838" w:code="9"/>
      <w:pgMar w:top="1134" w:right="1134" w:bottom="1134" w:left="1134" w:header="284" w:footer="28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04C4" w:rsidRDefault="00FA04C4" w:rsidP="00673984">
      <w:pPr>
        <w:spacing w:after="0" w:line="240" w:lineRule="auto"/>
      </w:pPr>
      <w:r>
        <w:separator/>
      </w:r>
    </w:p>
  </w:endnote>
  <w:endnote w:type="continuationSeparator" w:id="0">
    <w:p w:rsidR="00FA04C4" w:rsidRDefault="00FA04C4" w:rsidP="00673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B74" w:rsidRDefault="000C607E">
    <w:pPr>
      <w:pStyle w:val="a6"/>
      <w:jc w:val="center"/>
    </w:pPr>
    <w:r>
      <w:fldChar w:fldCharType="begin"/>
    </w:r>
    <w:r w:rsidR="00BB7B74">
      <w:instrText xml:space="preserve"> PAGE   \* MERGEFORMAT </w:instrText>
    </w:r>
    <w:r>
      <w:fldChar w:fldCharType="separate"/>
    </w:r>
    <w:r w:rsidR="00570C5E">
      <w:rPr>
        <w:noProof/>
      </w:rPr>
      <w:t>6</w:t>
    </w:r>
    <w:r>
      <w:rPr>
        <w:noProof/>
      </w:rPr>
      <w:fldChar w:fldCharType="end"/>
    </w:r>
  </w:p>
  <w:p w:rsidR="00BB7B74" w:rsidRDefault="00BB7B74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B74" w:rsidRDefault="00BB7B74" w:rsidP="00982696">
    <w:pPr>
      <w:pStyle w:val="a6"/>
      <w:jc w:val="center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04C4" w:rsidRDefault="00FA04C4" w:rsidP="00673984">
      <w:pPr>
        <w:spacing w:after="0" w:line="240" w:lineRule="auto"/>
      </w:pPr>
      <w:r>
        <w:separator/>
      </w:r>
    </w:p>
  </w:footnote>
  <w:footnote w:type="continuationSeparator" w:id="0">
    <w:p w:rsidR="00FA04C4" w:rsidRDefault="00FA04C4" w:rsidP="006739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3218F"/>
    <w:multiLevelType w:val="hybridMultilevel"/>
    <w:tmpl w:val="4702A44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>
    <w:nsid w:val="10565EFB"/>
    <w:multiLevelType w:val="hybridMultilevel"/>
    <w:tmpl w:val="7F94F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17171"/>
    <w:multiLevelType w:val="hybridMultilevel"/>
    <w:tmpl w:val="A038178C"/>
    <w:lvl w:ilvl="0" w:tplc="5162B37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>
    <w:nsid w:val="153952BC"/>
    <w:multiLevelType w:val="hybridMultilevel"/>
    <w:tmpl w:val="81980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4307FB"/>
    <w:multiLevelType w:val="hybridMultilevel"/>
    <w:tmpl w:val="1346CF5E"/>
    <w:lvl w:ilvl="0" w:tplc="C46E4678">
      <w:start w:val="1"/>
      <w:numFmt w:val="decimal"/>
      <w:lvlText w:val="%1."/>
      <w:lvlJc w:val="left"/>
      <w:pPr>
        <w:ind w:left="1776" w:hanging="360"/>
      </w:pPr>
      <w:rPr>
        <w:b w:val="0"/>
      </w:rPr>
    </w:lvl>
    <w:lvl w:ilvl="1" w:tplc="67186AEC">
      <w:start w:val="1"/>
      <w:numFmt w:val="decimal"/>
      <w:lvlText w:val="%2)"/>
      <w:lvlJc w:val="left"/>
      <w:pPr>
        <w:ind w:left="249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295B3EC4"/>
    <w:multiLevelType w:val="hybridMultilevel"/>
    <w:tmpl w:val="B1A22D82"/>
    <w:lvl w:ilvl="0" w:tplc="C46E4678">
      <w:start w:val="1"/>
      <w:numFmt w:val="decimal"/>
      <w:lvlText w:val="%1."/>
      <w:lvlJc w:val="left"/>
      <w:pPr>
        <w:ind w:left="1776" w:hanging="360"/>
      </w:pPr>
      <w:rPr>
        <w:b w:val="0"/>
      </w:rPr>
    </w:lvl>
    <w:lvl w:ilvl="1" w:tplc="67186AEC">
      <w:start w:val="1"/>
      <w:numFmt w:val="decimal"/>
      <w:lvlText w:val="%2)"/>
      <w:lvlJc w:val="left"/>
      <w:pPr>
        <w:ind w:left="249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34A02546"/>
    <w:multiLevelType w:val="hybridMultilevel"/>
    <w:tmpl w:val="52283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FB5C32"/>
    <w:multiLevelType w:val="hybridMultilevel"/>
    <w:tmpl w:val="3F5074D4"/>
    <w:lvl w:ilvl="0" w:tplc="6E7618F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518A628D"/>
    <w:multiLevelType w:val="hybridMultilevel"/>
    <w:tmpl w:val="1346CF5E"/>
    <w:lvl w:ilvl="0" w:tplc="C46E4678">
      <w:start w:val="1"/>
      <w:numFmt w:val="decimal"/>
      <w:lvlText w:val="%1."/>
      <w:lvlJc w:val="left"/>
      <w:pPr>
        <w:ind w:left="1776" w:hanging="360"/>
      </w:pPr>
      <w:rPr>
        <w:b w:val="0"/>
      </w:rPr>
    </w:lvl>
    <w:lvl w:ilvl="1" w:tplc="67186AEC">
      <w:start w:val="1"/>
      <w:numFmt w:val="decimal"/>
      <w:lvlText w:val="%2)"/>
      <w:lvlJc w:val="left"/>
      <w:pPr>
        <w:ind w:left="249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5DD15DD8"/>
    <w:multiLevelType w:val="hybridMultilevel"/>
    <w:tmpl w:val="0A1A0598"/>
    <w:lvl w:ilvl="0" w:tplc="C46E4678">
      <w:start w:val="1"/>
      <w:numFmt w:val="decimal"/>
      <w:lvlText w:val="%1."/>
      <w:lvlJc w:val="left"/>
      <w:pPr>
        <w:ind w:left="1776" w:hanging="360"/>
      </w:pPr>
      <w:rPr>
        <w:b w:val="0"/>
      </w:rPr>
    </w:lvl>
    <w:lvl w:ilvl="1" w:tplc="67186AEC">
      <w:start w:val="1"/>
      <w:numFmt w:val="decimal"/>
      <w:lvlText w:val="%2)"/>
      <w:lvlJc w:val="left"/>
      <w:pPr>
        <w:ind w:left="249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63C951C0"/>
    <w:multiLevelType w:val="hybridMultilevel"/>
    <w:tmpl w:val="F106F7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9E17D8"/>
    <w:multiLevelType w:val="hybridMultilevel"/>
    <w:tmpl w:val="88F6BCB8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>
    <w:nsid w:val="690A7523"/>
    <w:multiLevelType w:val="hybridMultilevel"/>
    <w:tmpl w:val="02EC98C8"/>
    <w:lvl w:ilvl="0" w:tplc="04190019" w:tentative="1">
      <w:start w:val="1"/>
      <w:numFmt w:val="lowerLetter"/>
      <w:lvlText w:val="%1."/>
      <w:lvlJc w:val="left"/>
      <w:pPr>
        <w:ind w:left="3216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93B3808"/>
    <w:multiLevelType w:val="hybridMultilevel"/>
    <w:tmpl w:val="A12A5A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C7A4C75"/>
    <w:multiLevelType w:val="hybridMultilevel"/>
    <w:tmpl w:val="CD62BA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0E014EE"/>
    <w:multiLevelType w:val="hybridMultilevel"/>
    <w:tmpl w:val="6B16A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7186A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4A2689"/>
    <w:multiLevelType w:val="hybridMultilevel"/>
    <w:tmpl w:val="E7B00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C97D53"/>
    <w:multiLevelType w:val="hybridMultilevel"/>
    <w:tmpl w:val="246229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4F0BD1"/>
    <w:multiLevelType w:val="hybridMultilevel"/>
    <w:tmpl w:val="CA7E03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D5026F5"/>
    <w:multiLevelType w:val="hybridMultilevel"/>
    <w:tmpl w:val="37DA09F4"/>
    <w:lvl w:ilvl="0" w:tplc="C46E4678">
      <w:start w:val="1"/>
      <w:numFmt w:val="decimal"/>
      <w:lvlText w:val="%1."/>
      <w:lvlJc w:val="left"/>
      <w:pPr>
        <w:ind w:left="1776" w:hanging="360"/>
      </w:pPr>
      <w:rPr>
        <w:b w:val="0"/>
      </w:rPr>
    </w:lvl>
    <w:lvl w:ilvl="1" w:tplc="67186AEC">
      <w:start w:val="1"/>
      <w:numFmt w:val="decimal"/>
      <w:lvlText w:val="%2)"/>
      <w:lvlJc w:val="left"/>
      <w:pPr>
        <w:ind w:left="249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>
    <w:nsid w:val="7E294F17"/>
    <w:multiLevelType w:val="hybridMultilevel"/>
    <w:tmpl w:val="87A8DB9C"/>
    <w:lvl w:ilvl="0" w:tplc="C46E4678">
      <w:start w:val="1"/>
      <w:numFmt w:val="decimal"/>
      <w:lvlText w:val="%1."/>
      <w:lvlJc w:val="left"/>
      <w:pPr>
        <w:ind w:left="1776" w:hanging="360"/>
      </w:pPr>
      <w:rPr>
        <w:b w:val="0"/>
      </w:rPr>
    </w:lvl>
    <w:lvl w:ilvl="1" w:tplc="67186AEC">
      <w:start w:val="1"/>
      <w:numFmt w:val="decimal"/>
      <w:lvlText w:val="%2)"/>
      <w:lvlJc w:val="left"/>
      <w:pPr>
        <w:ind w:left="249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6"/>
  </w:num>
  <w:num w:numId="2">
    <w:abstractNumId w:val="1"/>
  </w:num>
  <w:num w:numId="3">
    <w:abstractNumId w:val="3"/>
  </w:num>
  <w:num w:numId="4">
    <w:abstractNumId w:val="17"/>
  </w:num>
  <w:num w:numId="5">
    <w:abstractNumId w:val="6"/>
  </w:num>
  <w:num w:numId="6">
    <w:abstractNumId w:val="15"/>
  </w:num>
  <w:num w:numId="7">
    <w:abstractNumId w:val="13"/>
  </w:num>
  <w:num w:numId="8">
    <w:abstractNumId w:val="7"/>
  </w:num>
  <w:num w:numId="9">
    <w:abstractNumId w:val="12"/>
  </w:num>
  <w:num w:numId="10">
    <w:abstractNumId w:val="2"/>
  </w:num>
  <w:num w:numId="11">
    <w:abstractNumId w:val="11"/>
  </w:num>
  <w:num w:numId="12">
    <w:abstractNumId w:val="10"/>
  </w:num>
  <w:num w:numId="13">
    <w:abstractNumId w:val="9"/>
  </w:num>
  <w:num w:numId="14">
    <w:abstractNumId w:val="5"/>
  </w:num>
  <w:num w:numId="15">
    <w:abstractNumId w:val="20"/>
  </w:num>
  <w:num w:numId="16">
    <w:abstractNumId w:val="19"/>
  </w:num>
  <w:num w:numId="17">
    <w:abstractNumId w:val="4"/>
  </w:num>
  <w:num w:numId="18">
    <w:abstractNumId w:val="8"/>
  </w:num>
  <w:num w:numId="19">
    <w:abstractNumId w:val="14"/>
  </w:num>
  <w:num w:numId="20">
    <w:abstractNumId w:val="18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9728"/>
  <w:defaultTabStop w:val="708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B2F56"/>
    <w:rsid w:val="000039C4"/>
    <w:rsid w:val="00006E75"/>
    <w:rsid w:val="00022D6C"/>
    <w:rsid w:val="00026E37"/>
    <w:rsid w:val="00034E4F"/>
    <w:rsid w:val="000365A4"/>
    <w:rsid w:val="000519A3"/>
    <w:rsid w:val="000545FF"/>
    <w:rsid w:val="000864C7"/>
    <w:rsid w:val="00093B50"/>
    <w:rsid w:val="000C607E"/>
    <w:rsid w:val="000C665A"/>
    <w:rsid w:val="000D5DAD"/>
    <w:rsid w:val="000D7519"/>
    <w:rsid w:val="000E2955"/>
    <w:rsid w:val="000F5295"/>
    <w:rsid w:val="000F67F1"/>
    <w:rsid w:val="00100436"/>
    <w:rsid w:val="001154F5"/>
    <w:rsid w:val="001167D4"/>
    <w:rsid w:val="00127CA5"/>
    <w:rsid w:val="001740B9"/>
    <w:rsid w:val="001976B8"/>
    <w:rsid w:val="00197957"/>
    <w:rsid w:val="001A2532"/>
    <w:rsid w:val="001B23FB"/>
    <w:rsid w:val="001F1D68"/>
    <w:rsid w:val="001F28EB"/>
    <w:rsid w:val="00201EA0"/>
    <w:rsid w:val="00207B43"/>
    <w:rsid w:val="00211AF6"/>
    <w:rsid w:val="00221F94"/>
    <w:rsid w:val="002532BF"/>
    <w:rsid w:val="00256452"/>
    <w:rsid w:val="00271482"/>
    <w:rsid w:val="002818AD"/>
    <w:rsid w:val="002868FB"/>
    <w:rsid w:val="00290227"/>
    <w:rsid w:val="002944C1"/>
    <w:rsid w:val="002C40D1"/>
    <w:rsid w:val="002D5B93"/>
    <w:rsid w:val="002D78DE"/>
    <w:rsid w:val="00302980"/>
    <w:rsid w:val="00306159"/>
    <w:rsid w:val="0031230D"/>
    <w:rsid w:val="0031477C"/>
    <w:rsid w:val="003219C7"/>
    <w:rsid w:val="00325871"/>
    <w:rsid w:val="003365F8"/>
    <w:rsid w:val="003974CA"/>
    <w:rsid w:val="003A7E39"/>
    <w:rsid w:val="003B0A0B"/>
    <w:rsid w:val="003B2F56"/>
    <w:rsid w:val="003D630C"/>
    <w:rsid w:val="003D723C"/>
    <w:rsid w:val="003E5046"/>
    <w:rsid w:val="003F093C"/>
    <w:rsid w:val="00423F32"/>
    <w:rsid w:val="00444333"/>
    <w:rsid w:val="00445DE4"/>
    <w:rsid w:val="00454D13"/>
    <w:rsid w:val="00467BD0"/>
    <w:rsid w:val="00471120"/>
    <w:rsid w:val="00474EFF"/>
    <w:rsid w:val="00474F11"/>
    <w:rsid w:val="00493FA8"/>
    <w:rsid w:val="004B0EFC"/>
    <w:rsid w:val="004C64BC"/>
    <w:rsid w:val="004D7F7F"/>
    <w:rsid w:val="004E456B"/>
    <w:rsid w:val="00506024"/>
    <w:rsid w:val="00510D9C"/>
    <w:rsid w:val="005314E6"/>
    <w:rsid w:val="00545396"/>
    <w:rsid w:val="005544EF"/>
    <w:rsid w:val="00554E1F"/>
    <w:rsid w:val="00570C5E"/>
    <w:rsid w:val="00574AD1"/>
    <w:rsid w:val="00587377"/>
    <w:rsid w:val="005D25D1"/>
    <w:rsid w:val="005D6509"/>
    <w:rsid w:val="005D6B75"/>
    <w:rsid w:val="005D70CC"/>
    <w:rsid w:val="005F64A8"/>
    <w:rsid w:val="00600F3E"/>
    <w:rsid w:val="00612177"/>
    <w:rsid w:val="00613AE7"/>
    <w:rsid w:val="00616B8F"/>
    <w:rsid w:val="006220E2"/>
    <w:rsid w:val="006261E2"/>
    <w:rsid w:val="00632142"/>
    <w:rsid w:val="00650DD8"/>
    <w:rsid w:val="0066359A"/>
    <w:rsid w:val="00666BC7"/>
    <w:rsid w:val="00666FF0"/>
    <w:rsid w:val="00673984"/>
    <w:rsid w:val="00691720"/>
    <w:rsid w:val="006B02FA"/>
    <w:rsid w:val="006B7D3C"/>
    <w:rsid w:val="006C72BC"/>
    <w:rsid w:val="006D05B1"/>
    <w:rsid w:val="006D23E6"/>
    <w:rsid w:val="006F08ED"/>
    <w:rsid w:val="00710E78"/>
    <w:rsid w:val="00716BB7"/>
    <w:rsid w:val="00720FD6"/>
    <w:rsid w:val="00741AA0"/>
    <w:rsid w:val="0074253D"/>
    <w:rsid w:val="00747CF2"/>
    <w:rsid w:val="00773091"/>
    <w:rsid w:val="007A0E94"/>
    <w:rsid w:val="007A6E73"/>
    <w:rsid w:val="007E4682"/>
    <w:rsid w:val="008010C6"/>
    <w:rsid w:val="00803C89"/>
    <w:rsid w:val="00805412"/>
    <w:rsid w:val="008057EF"/>
    <w:rsid w:val="008058A2"/>
    <w:rsid w:val="00805EAD"/>
    <w:rsid w:val="00872672"/>
    <w:rsid w:val="00884502"/>
    <w:rsid w:val="00886CD8"/>
    <w:rsid w:val="008A026A"/>
    <w:rsid w:val="008A2203"/>
    <w:rsid w:val="008A64AE"/>
    <w:rsid w:val="008E5B35"/>
    <w:rsid w:val="008F0156"/>
    <w:rsid w:val="008F2537"/>
    <w:rsid w:val="0091025A"/>
    <w:rsid w:val="00914486"/>
    <w:rsid w:val="009244C6"/>
    <w:rsid w:val="009414A3"/>
    <w:rsid w:val="00942674"/>
    <w:rsid w:val="00953E58"/>
    <w:rsid w:val="00982696"/>
    <w:rsid w:val="009B4EE8"/>
    <w:rsid w:val="009C0E8F"/>
    <w:rsid w:val="009C65CE"/>
    <w:rsid w:val="009D1D8D"/>
    <w:rsid w:val="009D3065"/>
    <w:rsid w:val="009E0172"/>
    <w:rsid w:val="009E5B75"/>
    <w:rsid w:val="00A20314"/>
    <w:rsid w:val="00A434B6"/>
    <w:rsid w:val="00A74B63"/>
    <w:rsid w:val="00A803CF"/>
    <w:rsid w:val="00A84855"/>
    <w:rsid w:val="00AA3013"/>
    <w:rsid w:val="00AA3809"/>
    <w:rsid w:val="00AB0B1E"/>
    <w:rsid w:val="00AB681C"/>
    <w:rsid w:val="00AC27F6"/>
    <w:rsid w:val="00AD5A28"/>
    <w:rsid w:val="00AF0C0A"/>
    <w:rsid w:val="00B3190F"/>
    <w:rsid w:val="00B32780"/>
    <w:rsid w:val="00B421BB"/>
    <w:rsid w:val="00B504B8"/>
    <w:rsid w:val="00B60C2D"/>
    <w:rsid w:val="00B67D2D"/>
    <w:rsid w:val="00B7097C"/>
    <w:rsid w:val="00B77BC1"/>
    <w:rsid w:val="00B975F0"/>
    <w:rsid w:val="00BB3ABA"/>
    <w:rsid w:val="00BB7478"/>
    <w:rsid w:val="00BB7B74"/>
    <w:rsid w:val="00BD5DBD"/>
    <w:rsid w:val="00C04CF2"/>
    <w:rsid w:val="00C14069"/>
    <w:rsid w:val="00C36F96"/>
    <w:rsid w:val="00C54622"/>
    <w:rsid w:val="00C554C4"/>
    <w:rsid w:val="00C634BF"/>
    <w:rsid w:val="00C84F4D"/>
    <w:rsid w:val="00C85735"/>
    <w:rsid w:val="00CA3CC9"/>
    <w:rsid w:val="00CB1D53"/>
    <w:rsid w:val="00CB35F3"/>
    <w:rsid w:val="00CB610C"/>
    <w:rsid w:val="00CC1E13"/>
    <w:rsid w:val="00CC2BDC"/>
    <w:rsid w:val="00CE1AEB"/>
    <w:rsid w:val="00CE5405"/>
    <w:rsid w:val="00CF5C12"/>
    <w:rsid w:val="00D059F9"/>
    <w:rsid w:val="00D06A8D"/>
    <w:rsid w:val="00D17A0E"/>
    <w:rsid w:val="00D27AC6"/>
    <w:rsid w:val="00D445B7"/>
    <w:rsid w:val="00D47E16"/>
    <w:rsid w:val="00D56C15"/>
    <w:rsid w:val="00D71F28"/>
    <w:rsid w:val="00DA01E2"/>
    <w:rsid w:val="00DD7BE0"/>
    <w:rsid w:val="00DE63FA"/>
    <w:rsid w:val="00E05F9B"/>
    <w:rsid w:val="00E130BD"/>
    <w:rsid w:val="00E13A38"/>
    <w:rsid w:val="00E21DFD"/>
    <w:rsid w:val="00E44395"/>
    <w:rsid w:val="00E47944"/>
    <w:rsid w:val="00E76671"/>
    <w:rsid w:val="00E769CF"/>
    <w:rsid w:val="00E833FB"/>
    <w:rsid w:val="00E9257C"/>
    <w:rsid w:val="00EA65A0"/>
    <w:rsid w:val="00EB1188"/>
    <w:rsid w:val="00EC088F"/>
    <w:rsid w:val="00EC2005"/>
    <w:rsid w:val="00EE0151"/>
    <w:rsid w:val="00F17F0F"/>
    <w:rsid w:val="00F26F76"/>
    <w:rsid w:val="00F66F21"/>
    <w:rsid w:val="00FA04C4"/>
    <w:rsid w:val="00FB45B3"/>
    <w:rsid w:val="00FC004E"/>
    <w:rsid w:val="00FC6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AutoShape 321"/>
        <o:r id="V:Rule2" type="connector" idref="#AutoShape 322"/>
        <o:r id="V:Rule3" type="connector" idref="#AutoShape 323"/>
        <o:r id="V:Rule4" type="connector" idref="#AutoShape 324"/>
        <o:r id="V:Rule5" type="connector" idref="#AutoShape 363"/>
        <o:r id="V:Rule6" type="connector" idref="#AutoShape 364"/>
        <o:r id="V:Rule7" type="connector" idref="#AutoShape 365"/>
        <o:r id="V:Rule11" type="connector" idref="#AutoShape 369"/>
        <o:r id="V:Rule12" type="connector" idref="#AutoShape 376"/>
        <o:r id="V:Rule13" type="connector" idref="#AutoShape 681"/>
        <o:r id="V:Rule16" type="connector" idref="#AutoShape 687"/>
        <o:r id="V:Rule18" type="connector" idref="#AutoShape 691"/>
        <o:r id="V:Rule22" type="connector" idref="#AutoShape 699"/>
        <o:r id="V:Rule23" type="connector" idref="#AutoShape 701"/>
        <o:r id="V:Rule54" type="connector" idref="#Прямая со стрелкой 165"/>
        <o:r id="V:Rule55" type="connector" idref="#Прямая со стрелкой 167"/>
        <o:r id="V:Rule56" type="connector" idref="#Прямая со стрелкой 178"/>
        <o:r id="V:Rule57" type="connector" idref="#AutoShape 416"/>
        <o:r id="V:Rule67" type="connector" idref="#Прямая со стрелкой 202"/>
        <o:r id="V:Rule69" type="connector" idref="#AutoShape 464"/>
        <o:r id="V:Rule73" type="connector" idref="#AutoShape 691"/>
        <o:r id="V:Rule75" type="connector" idref="#AutoShape 699"/>
        <o:r id="V:Rule124" type="connector" idref="#AutoShape 634"/>
        <o:r id="V:Rule125" type="connector" idref="#AutoShape 637"/>
        <o:r id="V:Rule126" type="connector" idref="#AutoShape 648"/>
        <o:r id="V:Rule127" type="connector" idref="#AutoShape 650"/>
        <o:r id="V:Rule128" type="connector" idref="#AutoShape 668"/>
        <o:r id="V:Rule129" type="connector" idref="#AutoShape 669"/>
        <o:r id="V:Rule130" type="connector" idref="#AutoShape 671"/>
        <o:r id="V:Rule131" type="connector" idref="#AutoShape 672"/>
        <o:r id="V:Rule132" type="connector" idref="#AutoShape 674"/>
        <o:r id="V:Rule133" type="connector" idref="#AutoShape 648"/>
        <o:r id="V:Rule134" type="connector" idref="#AutoShape 648"/>
        <o:r id="V:Rule135" type="connector" idref="#AutoShape 648"/>
        <o:r id="V:Rule136" type="connector" idref="#AutoShape 648"/>
        <o:r id="V:Rule137" type="connector" idref="#AutoShape 650"/>
        <o:r id="V:Rule138" type="connector" idref="#AutoShape 648"/>
        <o:r id="V:Rule139" type="connector" idref="#AutoShape 648"/>
        <o:r id="V:Rule140" type="connector" idref="#AutoShape 648"/>
        <o:r id="V:Rule141" type="connector" idref="#AutoShape 648"/>
        <o:r id="V:Rule142" type="connector" idref="#AutoShape 648"/>
        <o:r id="V:Rule143" type="connector" idref="#AutoShape 382"/>
        <o:r id="V:Rule144" type="connector" idref="#AutoShape 389"/>
        <o:r id="V:Rule145" type="connector" idref="#AutoShape 390"/>
        <o:r id="V:Rule146" type="connector" idref="#AutoShape 391"/>
        <o:r id="V:Rule147" type="connector" idref="#AutoShape 393"/>
        <o:r id="V:Rule148" type="connector" idref="#AutoShape 398"/>
        <o:r id="V:Rule149" type="connector" idref="#AutoShape 405"/>
        <o:r id="V:Rule150" type="connector" idref="#AutoShape 406"/>
        <o:r id="V:Rule151" type="connector" idref="#AutoShape 408"/>
        <o:r id="V:Rule152" type="connector" idref="#AutoShape 413"/>
        <o:r id="V:Rule153" type="connector" idref="#AutoShape 414"/>
        <o:r id="V:Rule154" type="connector" idref="#AutoShape 416"/>
        <o:r id="V:Rule155" type="connector" idref="#AutoShape 416"/>
        <o:r id="V:Rule156" type="connector" idref="#AutoShape 41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F56"/>
    <w:pPr>
      <w:spacing w:after="160" w:line="259" w:lineRule="auto"/>
    </w:pPr>
    <w:rPr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B02FA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6B02FA"/>
    <w:pPr>
      <w:jc w:val="center"/>
      <w:outlineLvl w:val="1"/>
    </w:pPr>
    <w:rPr>
      <w:rFonts w:ascii="Calibri Light" w:hAnsi="Calibri Light"/>
      <w:color w:val="252525"/>
      <w:sz w:val="28"/>
      <w:szCs w:val="24"/>
      <w:shd w:val="clear" w:color="auto" w:fill="FFFFFF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39C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B02FA"/>
    <w:rPr>
      <w:rFonts w:ascii="Calibri Light" w:eastAsia="Times New Roman" w:hAnsi="Calibri Light"/>
      <w:sz w:val="36"/>
      <w:szCs w:val="32"/>
      <w:lang w:eastAsia="en-US"/>
    </w:rPr>
  </w:style>
  <w:style w:type="table" w:styleId="a3">
    <w:name w:val="Table Grid"/>
    <w:basedOn w:val="a1"/>
    <w:uiPriority w:val="39"/>
    <w:rsid w:val="00574A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673984"/>
    <w:pPr>
      <w:tabs>
        <w:tab w:val="center" w:pos="4677"/>
        <w:tab w:val="right" w:pos="9355"/>
      </w:tabs>
    </w:pPr>
    <w:rPr>
      <w:sz w:val="22"/>
    </w:rPr>
  </w:style>
  <w:style w:type="character" w:customStyle="1" w:styleId="a5">
    <w:name w:val="Верхний колонтитул Знак"/>
    <w:link w:val="a4"/>
    <w:uiPriority w:val="99"/>
    <w:rsid w:val="00673984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673984"/>
    <w:pPr>
      <w:tabs>
        <w:tab w:val="center" w:pos="4677"/>
        <w:tab w:val="right" w:pos="9355"/>
      </w:tabs>
    </w:pPr>
    <w:rPr>
      <w:sz w:val="22"/>
    </w:rPr>
  </w:style>
  <w:style w:type="character" w:customStyle="1" w:styleId="a7">
    <w:name w:val="Нижний колонтитул Знак"/>
    <w:link w:val="a6"/>
    <w:uiPriority w:val="99"/>
    <w:rsid w:val="00673984"/>
    <w:rPr>
      <w:sz w:val="22"/>
      <w:szCs w:val="22"/>
      <w:lang w:eastAsia="en-US"/>
    </w:rPr>
  </w:style>
  <w:style w:type="character" w:customStyle="1" w:styleId="20">
    <w:name w:val="Заголовок 2 Знак"/>
    <w:link w:val="2"/>
    <w:uiPriority w:val="9"/>
    <w:rsid w:val="006B02FA"/>
    <w:rPr>
      <w:rFonts w:ascii="Calibri Light" w:hAnsi="Calibri Light" w:cs="Arial"/>
      <w:color w:val="252525"/>
      <w:sz w:val="28"/>
      <w:szCs w:val="24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3B2F5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3B2F56"/>
    <w:rPr>
      <w:rFonts w:ascii="Tahoma" w:hAnsi="Tahoma" w:cs="Tahoma"/>
      <w:sz w:val="16"/>
      <w:szCs w:val="16"/>
      <w:lang w:eastAsia="en-US"/>
    </w:rPr>
  </w:style>
  <w:style w:type="character" w:customStyle="1" w:styleId="aa">
    <w:name w:val="Малые прописные"/>
    <w:uiPriority w:val="1"/>
    <w:rsid w:val="00886CD8"/>
    <w:rPr>
      <w:smallCaps/>
      <w:sz w:val="32"/>
      <w:szCs w:val="28"/>
    </w:rPr>
  </w:style>
  <w:style w:type="character" w:customStyle="1" w:styleId="ab">
    <w:name w:val="Полужирный"/>
    <w:uiPriority w:val="1"/>
    <w:rsid w:val="00886CD8"/>
    <w:rPr>
      <w:b/>
    </w:rPr>
  </w:style>
  <w:style w:type="character" w:styleId="ac">
    <w:name w:val="annotation reference"/>
    <w:uiPriority w:val="99"/>
    <w:semiHidden/>
    <w:unhideWhenUsed/>
    <w:rsid w:val="001A253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1A2532"/>
    <w:rPr>
      <w:sz w:val="20"/>
      <w:szCs w:val="20"/>
    </w:rPr>
  </w:style>
  <w:style w:type="character" w:customStyle="1" w:styleId="ae">
    <w:name w:val="Текст примечания Знак"/>
    <w:link w:val="ad"/>
    <w:uiPriority w:val="99"/>
    <w:semiHidden/>
    <w:rsid w:val="001A2532"/>
    <w:rPr>
      <w:lang w:eastAsia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1A2532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1A2532"/>
    <w:rPr>
      <w:b/>
      <w:bCs/>
      <w:lang w:eastAsia="en-US"/>
    </w:rPr>
  </w:style>
  <w:style w:type="paragraph" w:customStyle="1" w:styleId="Default">
    <w:name w:val="Default"/>
    <w:rsid w:val="00B3190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1">
    <w:name w:val="List Paragraph"/>
    <w:basedOn w:val="a"/>
    <w:uiPriority w:val="34"/>
    <w:qFormat/>
    <w:rsid w:val="00E13A38"/>
    <w:pPr>
      <w:spacing w:after="200" w:line="276" w:lineRule="auto"/>
      <w:ind w:left="720"/>
      <w:contextualSpacing/>
    </w:pPr>
    <w:rPr>
      <w:sz w:val="22"/>
    </w:rPr>
  </w:style>
  <w:style w:type="character" w:customStyle="1" w:styleId="30">
    <w:name w:val="Заголовок 3 Знак"/>
    <w:link w:val="3"/>
    <w:uiPriority w:val="9"/>
    <w:semiHidden/>
    <w:rsid w:val="000039C4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af2">
    <w:name w:val="Normal (Web)"/>
    <w:basedOn w:val="a"/>
    <w:uiPriority w:val="99"/>
    <w:semiHidden/>
    <w:unhideWhenUsed/>
    <w:rsid w:val="00D47E16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ru-RU"/>
    </w:rPr>
  </w:style>
  <w:style w:type="character" w:styleId="af3">
    <w:name w:val="Hyperlink"/>
    <w:basedOn w:val="a0"/>
    <w:uiPriority w:val="99"/>
    <w:semiHidden/>
    <w:unhideWhenUsed/>
    <w:rsid w:val="00AB681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2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18" Type="http://schemas.openxmlformats.org/officeDocument/2006/relationships/hyperlink" Target="https://ru.wikipedia.org/wiki/%D0%9E%D1%82%D0%BA%D1%80%D1%8B%D1%82%D0%BE%D0%B5_%D0%BF%D1%80%D0%BE%D0%B3%D1%80%D0%B0%D0%BC%D0%BC%D0%BD%D0%BE%D0%B5_%D0%BE%D0%B1%D0%B5%D1%81%D0%BF%D0%B5%D1%87%D0%B5%D0%BD%D0%B8%D0%B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HTML" TargetMode="Externa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hyperlink" Target="https://ru.wikipedia.org/wiki/%D0%A4%D1%80%D0%B5%D0%B9%D0%BC%D0%B2%D0%BE%D1%80%D0%BA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ru.wikipedia.org/wiki/Model-View-Controlle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s://ru.wikipedia.org/wiki/%D0%9E%D0%B4%D0%BD%D0%BE%D1%81%D1%82%D1%80%D0%B0%D0%BD%D0%B8%D1%87%D0%BD%D0%BE%D0%B5_%D0%BF%D1%80%D0%B8%D0%BB%D0%BE%D0%B6%D0%B5%D0%BD%D0%B8%D0%B5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ri%20V.%20Trakimus\OneDrive\Repor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</Template>
  <TotalTime>751</TotalTime>
  <Pages>7</Pages>
  <Words>459</Words>
  <Characters>2621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3074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ОМВ</dc:creator>
  <cp:lastModifiedBy>Сергей Антонов</cp:lastModifiedBy>
  <cp:revision>23</cp:revision>
  <cp:lastPrinted>2017-12-22T12:09:00Z</cp:lastPrinted>
  <dcterms:created xsi:type="dcterms:W3CDTF">2019-11-20T06:16:00Z</dcterms:created>
  <dcterms:modified xsi:type="dcterms:W3CDTF">2019-12-23T01:05:00Z</dcterms:modified>
</cp:coreProperties>
</file>